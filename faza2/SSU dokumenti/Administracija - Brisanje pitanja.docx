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70E4A" w14:textId="77777777" w:rsidR="00016BD1" w:rsidRDefault="00016BD1" w:rsidP="009974AB">
      <w:pPr>
        <w:spacing w:before="20"/>
        <w:jc w:val="center"/>
        <w:rPr>
          <w:b/>
          <w:bCs/>
          <w:sz w:val="36"/>
          <w:lang w:val="sr-Latn-RS"/>
        </w:rPr>
      </w:pPr>
    </w:p>
    <w:p w14:paraId="0CF3A26C" w14:textId="77777777" w:rsidR="00F57269" w:rsidRPr="00016BD1" w:rsidRDefault="00F57269" w:rsidP="009974AB">
      <w:pPr>
        <w:spacing w:before="20"/>
        <w:jc w:val="center"/>
        <w:rPr>
          <w:b/>
          <w:bCs/>
          <w:sz w:val="36"/>
          <w:lang w:val="sr-Latn-RS"/>
        </w:rPr>
      </w:pPr>
      <w:r w:rsidRPr="00016BD1">
        <w:rPr>
          <w:b/>
          <w:bCs/>
          <w:sz w:val="36"/>
          <w:lang w:val="sr-Latn-RS"/>
        </w:rPr>
        <w:t>Elektrotehnički</w:t>
      </w:r>
      <w:r w:rsidRPr="00016BD1">
        <w:rPr>
          <w:b/>
          <w:bCs/>
          <w:spacing w:val="-4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fakultet</w:t>
      </w:r>
    </w:p>
    <w:p w14:paraId="79AACDF1" w14:textId="77777777" w:rsidR="00F57269" w:rsidRPr="00016BD1" w:rsidRDefault="00F57269" w:rsidP="009974AB">
      <w:pPr>
        <w:spacing w:before="1"/>
        <w:jc w:val="center"/>
        <w:rPr>
          <w:b/>
          <w:bCs/>
          <w:sz w:val="36"/>
          <w:lang w:val="sr-Latn-RS"/>
        </w:rPr>
      </w:pPr>
      <w:r w:rsidRPr="00016BD1">
        <w:rPr>
          <w:b/>
          <w:bCs/>
          <w:sz w:val="36"/>
          <w:lang w:val="sr-Latn-RS"/>
        </w:rPr>
        <w:t>Univerziteta</w:t>
      </w:r>
      <w:r w:rsidRPr="00016BD1">
        <w:rPr>
          <w:b/>
          <w:bCs/>
          <w:spacing w:val="-3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u</w:t>
      </w:r>
      <w:r w:rsidRPr="00016BD1">
        <w:rPr>
          <w:b/>
          <w:bCs/>
          <w:spacing w:val="1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Beogradu</w:t>
      </w:r>
    </w:p>
    <w:p w14:paraId="28AB860C" w14:textId="77777777" w:rsidR="00F57269" w:rsidRPr="00016BD1" w:rsidRDefault="00F57269" w:rsidP="00F57269">
      <w:pPr>
        <w:pStyle w:val="BodyText"/>
        <w:ind w:left="0"/>
        <w:rPr>
          <w:b/>
          <w:bCs/>
          <w:sz w:val="36"/>
          <w:lang w:val="sr-Latn-RS"/>
        </w:rPr>
      </w:pPr>
    </w:p>
    <w:p w14:paraId="574238A0" w14:textId="77777777" w:rsidR="00F57269" w:rsidRPr="00016BD1" w:rsidRDefault="00F57269" w:rsidP="00F57269">
      <w:pPr>
        <w:pStyle w:val="BodyText"/>
        <w:spacing w:before="11"/>
        <w:ind w:left="0"/>
        <w:rPr>
          <w:b/>
          <w:bCs/>
          <w:sz w:val="36"/>
          <w:lang w:val="sr-Latn-RS"/>
        </w:rPr>
      </w:pPr>
    </w:p>
    <w:p w14:paraId="228329CB" w14:textId="77777777" w:rsidR="00F57269" w:rsidRPr="00016BD1" w:rsidRDefault="00F57269" w:rsidP="009974AB">
      <w:pPr>
        <w:jc w:val="center"/>
        <w:rPr>
          <w:b/>
          <w:bCs/>
          <w:sz w:val="36"/>
          <w:lang w:val="sr-Latn-RS"/>
        </w:rPr>
      </w:pPr>
      <w:r w:rsidRPr="00016BD1">
        <w:rPr>
          <w:b/>
          <w:bCs/>
          <w:sz w:val="36"/>
          <w:lang w:val="sr-Latn-RS"/>
        </w:rPr>
        <w:t>Principi</w:t>
      </w:r>
      <w:r w:rsidRPr="00016BD1">
        <w:rPr>
          <w:b/>
          <w:bCs/>
          <w:spacing w:val="-4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softverskog</w:t>
      </w:r>
      <w:r w:rsidRPr="00016BD1">
        <w:rPr>
          <w:b/>
          <w:bCs/>
          <w:spacing w:val="-5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inženjerstva</w:t>
      </w:r>
    </w:p>
    <w:p w14:paraId="1CE71828" w14:textId="77777777" w:rsidR="00F57269" w:rsidRPr="00016BD1" w:rsidRDefault="00F57269" w:rsidP="00F57269">
      <w:pPr>
        <w:pStyle w:val="BodyText"/>
        <w:ind w:left="0"/>
        <w:rPr>
          <w:b/>
          <w:bCs/>
          <w:sz w:val="36"/>
          <w:lang w:val="sr-Latn-RS"/>
        </w:rPr>
      </w:pPr>
    </w:p>
    <w:p w14:paraId="68966DFA" w14:textId="77777777" w:rsidR="00F57269" w:rsidRPr="00016BD1" w:rsidRDefault="00F57269" w:rsidP="00F57269">
      <w:pPr>
        <w:pStyle w:val="BodyText"/>
        <w:spacing w:before="2"/>
        <w:ind w:left="0"/>
        <w:rPr>
          <w:b/>
          <w:bCs/>
          <w:sz w:val="36"/>
          <w:lang w:val="sr-Latn-RS"/>
        </w:rPr>
      </w:pPr>
    </w:p>
    <w:p w14:paraId="6E05F98B" w14:textId="77777777" w:rsidR="00F57269" w:rsidRPr="00016BD1" w:rsidRDefault="00F57269" w:rsidP="00562850">
      <w:pPr>
        <w:pStyle w:val="BodyText"/>
        <w:ind w:left="0"/>
        <w:jc w:val="center"/>
        <w:rPr>
          <w:b/>
          <w:lang w:val="sr-Latn-RS"/>
        </w:rPr>
      </w:pPr>
      <w:bookmarkStart w:id="0" w:name="_Toc66813609"/>
      <w:bookmarkStart w:id="1" w:name="_Toc66813755"/>
      <w:bookmarkStart w:id="2" w:name="_Toc66923357"/>
      <w:r w:rsidRPr="00016BD1">
        <w:rPr>
          <w:b/>
          <w:lang w:val="sr-Latn-RS"/>
        </w:rPr>
        <w:t>Projektni</w:t>
      </w:r>
      <w:r w:rsidRPr="00016BD1">
        <w:rPr>
          <w:b/>
          <w:spacing w:val="-4"/>
          <w:lang w:val="sr-Latn-RS"/>
        </w:rPr>
        <w:t xml:space="preserve"> </w:t>
      </w:r>
      <w:r w:rsidRPr="00016BD1">
        <w:rPr>
          <w:b/>
          <w:lang w:val="sr-Latn-RS"/>
        </w:rPr>
        <w:t>zadatak</w:t>
      </w:r>
      <w:bookmarkEnd w:id="0"/>
      <w:bookmarkEnd w:id="1"/>
      <w:bookmarkEnd w:id="2"/>
    </w:p>
    <w:p w14:paraId="76432EA5" w14:textId="77777777" w:rsidR="00F57269" w:rsidRPr="00016BD1" w:rsidRDefault="00F57269" w:rsidP="009974AB">
      <w:pPr>
        <w:spacing w:line="487" w:lineRule="exact"/>
        <w:ind w:left="90"/>
        <w:jc w:val="center"/>
        <w:rPr>
          <w:b/>
          <w:bCs/>
          <w:sz w:val="36"/>
          <w:lang w:val="sr-Latn-RS"/>
        </w:rPr>
      </w:pPr>
      <w:r w:rsidRPr="00016BD1">
        <w:rPr>
          <w:b/>
          <w:bCs/>
          <w:sz w:val="36"/>
          <w:lang w:val="sr-Latn-RS"/>
        </w:rPr>
        <w:t>Web</w:t>
      </w:r>
      <w:r w:rsidRPr="00016BD1">
        <w:rPr>
          <w:b/>
          <w:bCs/>
          <w:spacing w:val="-3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portal</w:t>
      </w:r>
      <w:r w:rsidRPr="00016BD1">
        <w:rPr>
          <w:b/>
          <w:bCs/>
          <w:spacing w:val="-3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za</w:t>
      </w:r>
      <w:r w:rsidRPr="00016BD1">
        <w:rPr>
          <w:b/>
          <w:bCs/>
          <w:spacing w:val="-5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psihološko</w:t>
      </w:r>
      <w:r w:rsidRPr="00016BD1">
        <w:rPr>
          <w:b/>
          <w:bCs/>
          <w:spacing w:val="-5"/>
          <w:sz w:val="36"/>
          <w:lang w:val="sr-Latn-RS"/>
        </w:rPr>
        <w:t xml:space="preserve"> </w:t>
      </w:r>
      <w:r w:rsidRPr="00016BD1">
        <w:rPr>
          <w:b/>
          <w:bCs/>
          <w:sz w:val="36"/>
          <w:lang w:val="sr-Latn-RS"/>
        </w:rPr>
        <w:t>savetovanje</w:t>
      </w:r>
    </w:p>
    <w:p w14:paraId="0A61788A" w14:textId="77777777" w:rsidR="00F57269" w:rsidRPr="00016BD1" w:rsidRDefault="00F57269" w:rsidP="00F57269">
      <w:pPr>
        <w:spacing w:line="487" w:lineRule="exact"/>
        <w:ind w:left="2080" w:right="1903"/>
        <w:jc w:val="center"/>
        <w:rPr>
          <w:b/>
          <w:bCs/>
          <w:sz w:val="36"/>
          <w:lang w:val="sr-Latn-RS"/>
        </w:rPr>
      </w:pPr>
    </w:p>
    <w:p w14:paraId="5859FEB4" w14:textId="77777777" w:rsidR="00F57269" w:rsidRPr="00016BD1" w:rsidRDefault="00F57269" w:rsidP="00F57269">
      <w:pPr>
        <w:spacing w:line="487" w:lineRule="exact"/>
        <w:ind w:left="2080" w:right="1903"/>
        <w:jc w:val="center"/>
        <w:rPr>
          <w:b/>
          <w:bCs/>
          <w:sz w:val="36"/>
          <w:lang w:val="sr-Latn-RS"/>
        </w:rPr>
      </w:pPr>
    </w:p>
    <w:p w14:paraId="0F8D1E8E" w14:textId="77777777" w:rsidR="00F57269" w:rsidRPr="00016BD1" w:rsidRDefault="00F57269" w:rsidP="00F57269">
      <w:pPr>
        <w:spacing w:line="487" w:lineRule="exact"/>
        <w:ind w:left="2080" w:right="1903"/>
        <w:jc w:val="center"/>
        <w:rPr>
          <w:b/>
          <w:bCs/>
          <w:sz w:val="36"/>
          <w:lang w:val="sr-Latn-RS"/>
        </w:rPr>
      </w:pPr>
    </w:p>
    <w:p w14:paraId="33D9D4ED" w14:textId="77777777" w:rsidR="00F57269" w:rsidRPr="00016BD1" w:rsidRDefault="00F57269" w:rsidP="00F57269">
      <w:pPr>
        <w:spacing w:line="487" w:lineRule="exact"/>
        <w:ind w:left="2080" w:right="1903"/>
        <w:jc w:val="center"/>
        <w:rPr>
          <w:b/>
          <w:bCs/>
          <w:sz w:val="36"/>
          <w:lang w:val="sr-Latn-RS"/>
        </w:rPr>
      </w:pPr>
    </w:p>
    <w:p w14:paraId="46CA496F" w14:textId="77777777" w:rsidR="00F57269" w:rsidRPr="00016BD1" w:rsidRDefault="00F57269" w:rsidP="00F57269">
      <w:pPr>
        <w:pStyle w:val="BodyText"/>
        <w:ind w:left="0"/>
        <w:rPr>
          <w:b/>
          <w:bCs/>
          <w:sz w:val="20"/>
          <w:lang w:val="sr-Latn-RS"/>
        </w:rPr>
      </w:pPr>
    </w:p>
    <w:p w14:paraId="59701026" w14:textId="77777777" w:rsidR="00F57269" w:rsidRPr="00016BD1" w:rsidRDefault="00F57269" w:rsidP="00F57269">
      <w:pPr>
        <w:pStyle w:val="BodyText"/>
        <w:spacing w:before="11"/>
        <w:ind w:left="0"/>
        <w:jc w:val="center"/>
        <w:rPr>
          <w:b/>
          <w:bCs/>
          <w:noProof/>
          <w:sz w:val="44"/>
          <w:lang w:val="sr-Latn-RS"/>
        </w:rPr>
      </w:pPr>
      <w:r w:rsidRPr="00016BD1">
        <w:rPr>
          <w:b/>
          <w:bCs/>
          <w:noProof/>
          <w:sz w:val="44"/>
          <w:lang w:val="sr-Latn-RS"/>
        </w:rPr>
        <w:t>Specifikacija scenarija upotrebe funkcionalnosti</w:t>
      </w:r>
    </w:p>
    <w:p w14:paraId="3B286011" w14:textId="7C68302D" w:rsidR="00F57269" w:rsidRPr="00016BD1" w:rsidRDefault="00BB5FE8" w:rsidP="00F57269">
      <w:pPr>
        <w:pStyle w:val="BodyText"/>
        <w:spacing w:before="10"/>
        <w:ind w:left="0"/>
        <w:jc w:val="center"/>
        <w:rPr>
          <w:b/>
          <w:bCs/>
          <w:i/>
          <w:noProof/>
          <w:sz w:val="44"/>
          <w:lang w:val="sr-Latn-RS"/>
        </w:rPr>
      </w:pPr>
      <w:r w:rsidRPr="00016BD1">
        <w:rPr>
          <w:b/>
          <w:bCs/>
          <w:i/>
          <w:noProof/>
          <w:sz w:val="44"/>
          <w:lang w:val="sr-Latn-RS"/>
        </w:rPr>
        <w:t xml:space="preserve">Administracija: brisanje </w:t>
      </w:r>
      <w:r w:rsidR="008725E2" w:rsidRPr="00016BD1">
        <w:rPr>
          <w:b/>
          <w:bCs/>
          <w:i/>
          <w:noProof/>
          <w:sz w:val="44"/>
          <w:lang w:val="sr-Latn-RS"/>
        </w:rPr>
        <w:t>pitanja</w:t>
      </w:r>
    </w:p>
    <w:p w14:paraId="7DDE2408" w14:textId="77777777" w:rsidR="00016BD1" w:rsidRPr="00016BD1" w:rsidRDefault="00016BD1" w:rsidP="00F57269">
      <w:pPr>
        <w:pStyle w:val="BodyText"/>
        <w:spacing w:before="10"/>
        <w:ind w:left="0"/>
        <w:jc w:val="center"/>
        <w:rPr>
          <w:b/>
          <w:bCs/>
          <w:sz w:val="37"/>
          <w:lang w:val="sr-Latn-RS"/>
        </w:rPr>
      </w:pPr>
    </w:p>
    <w:p w14:paraId="16FA32FC" w14:textId="77777777" w:rsidR="00F57269" w:rsidRPr="00016BD1" w:rsidRDefault="00F57269" w:rsidP="00562850">
      <w:pPr>
        <w:pStyle w:val="BodyText"/>
        <w:ind w:left="0"/>
        <w:jc w:val="center"/>
        <w:rPr>
          <w:b/>
          <w:sz w:val="32"/>
          <w:lang w:val="sr-Latn-RS"/>
        </w:rPr>
      </w:pPr>
      <w:bookmarkStart w:id="3" w:name="_Toc66813610"/>
      <w:bookmarkStart w:id="4" w:name="_Toc66813756"/>
      <w:bookmarkStart w:id="5" w:name="_Toc66923358"/>
      <w:r w:rsidRPr="00016BD1">
        <w:rPr>
          <w:b/>
          <w:sz w:val="32"/>
          <w:lang w:val="sr-Latn-RS"/>
        </w:rPr>
        <w:t>Verzija</w:t>
      </w:r>
      <w:r w:rsidRPr="00016BD1">
        <w:rPr>
          <w:b/>
          <w:spacing w:val="-3"/>
          <w:sz w:val="32"/>
          <w:lang w:val="sr-Latn-RS"/>
        </w:rPr>
        <w:t xml:space="preserve"> </w:t>
      </w:r>
      <w:r w:rsidRPr="00016BD1">
        <w:rPr>
          <w:b/>
          <w:sz w:val="32"/>
          <w:lang w:val="sr-Latn-RS"/>
        </w:rPr>
        <w:t>1.0</w:t>
      </w:r>
      <w:bookmarkEnd w:id="3"/>
      <w:bookmarkEnd w:id="4"/>
      <w:bookmarkEnd w:id="5"/>
    </w:p>
    <w:p w14:paraId="1782B9FA" w14:textId="77777777" w:rsidR="00F57269" w:rsidRPr="00016BD1" w:rsidRDefault="00F57269" w:rsidP="00F57269">
      <w:pPr>
        <w:pStyle w:val="BodyText"/>
        <w:ind w:left="0"/>
        <w:rPr>
          <w:b/>
          <w:bCs/>
          <w:sz w:val="20"/>
          <w:lang w:val="sr-Latn-RS"/>
        </w:rPr>
      </w:pPr>
    </w:p>
    <w:p w14:paraId="0D2569CA" w14:textId="77777777" w:rsidR="00F57269" w:rsidRPr="00016BD1" w:rsidRDefault="00F57269" w:rsidP="00F57269">
      <w:pPr>
        <w:pStyle w:val="BodyText"/>
        <w:ind w:left="0"/>
        <w:rPr>
          <w:b/>
          <w:bCs/>
          <w:sz w:val="20"/>
          <w:lang w:val="sr-Latn-RS"/>
        </w:rPr>
      </w:pPr>
    </w:p>
    <w:p w14:paraId="6F58262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3BD64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3BB548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4A75747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12CBFF29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7087C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B9CDB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B93C1D3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7F8F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B0DE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425FDB8D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727686D6" w14:textId="77777777" w:rsidR="00F57269" w:rsidRPr="00774155" w:rsidRDefault="00F57269" w:rsidP="00F57269">
      <w:pPr>
        <w:pStyle w:val="BodyText"/>
        <w:spacing w:before="9"/>
        <w:ind w:left="0"/>
        <w:rPr>
          <w:bCs/>
          <w:sz w:val="16"/>
          <w:lang w:val="sr-Latn-RS"/>
        </w:rPr>
      </w:pPr>
    </w:p>
    <w:p w14:paraId="50EB09DE" w14:textId="6E4A7098" w:rsidR="00BB5FE8" w:rsidRPr="00774155" w:rsidRDefault="00BB5FE8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63C55C2F" w14:textId="77777777" w:rsidR="00BB5FE8" w:rsidRPr="00016BD1" w:rsidRDefault="00BB5FE8" w:rsidP="00562850">
      <w:pPr>
        <w:pStyle w:val="BodyText"/>
        <w:ind w:left="180"/>
        <w:rPr>
          <w:rFonts w:asciiTheme="majorHAnsi" w:hAnsiTheme="majorHAnsi" w:cstheme="majorHAnsi"/>
          <w:b/>
          <w:sz w:val="36"/>
          <w:szCs w:val="36"/>
          <w:lang w:val="sr-Latn-RS"/>
        </w:rPr>
      </w:pPr>
      <w:bookmarkStart w:id="6" w:name="_Toc66813611"/>
      <w:bookmarkStart w:id="7" w:name="_Toc66813757"/>
      <w:bookmarkStart w:id="8" w:name="_Toc66923359"/>
      <w:r w:rsidRPr="00016BD1">
        <w:rPr>
          <w:rFonts w:asciiTheme="majorHAnsi" w:hAnsiTheme="majorHAnsi" w:cstheme="majorHAnsi"/>
          <w:b/>
          <w:sz w:val="36"/>
          <w:szCs w:val="36"/>
          <w:lang w:val="sr-Latn-RS"/>
        </w:rPr>
        <w:lastRenderedPageBreak/>
        <w:t>Istorija</w:t>
      </w:r>
      <w:r w:rsidRPr="00016BD1">
        <w:rPr>
          <w:rFonts w:asciiTheme="majorHAnsi" w:hAnsiTheme="majorHAnsi" w:cstheme="majorHAnsi"/>
          <w:b/>
          <w:spacing w:val="-2"/>
          <w:sz w:val="36"/>
          <w:szCs w:val="36"/>
          <w:lang w:val="sr-Latn-RS"/>
        </w:rPr>
        <w:t xml:space="preserve"> </w:t>
      </w:r>
      <w:r w:rsidRPr="00016BD1">
        <w:rPr>
          <w:rFonts w:asciiTheme="majorHAnsi" w:hAnsiTheme="majorHAnsi" w:cstheme="majorHAnsi"/>
          <w:b/>
          <w:sz w:val="36"/>
          <w:szCs w:val="36"/>
          <w:lang w:val="sr-Latn-RS"/>
        </w:rPr>
        <w:t>izmena</w:t>
      </w:r>
      <w:bookmarkEnd w:id="6"/>
      <w:bookmarkEnd w:id="7"/>
      <w:bookmarkEnd w:id="8"/>
    </w:p>
    <w:p w14:paraId="256E6286" w14:textId="77777777" w:rsidR="00BB5FE8" w:rsidRPr="00774155" w:rsidRDefault="00BB5FE8" w:rsidP="00BB5FE8">
      <w:pPr>
        <w:pStyle w:val="BodyText"/>
        <w:ind w:left="0"/>
        <w:rPr>
          <w:bCs/>
          <w:sz w:val="20"/>
          <w:lang w:val="sr-Latn-RS"/>
        </w:rPr>
      </w:pPr>
    </w:p>
    <w:p w14:paraId="16C6744A" w14:textId="77777777" w:rsidR="00BB5FE8" w:rsidRPr="00774155" w:rsidRDefault="00BB5FE8" w:rsidP="00BB5FE8">
      <w:pPr>
        <w:pStyle w:val="BodyText"/>
        <w:spacing w:before="11"/>
        <w:ind w:left="0"/>
        <w:rPr>
          <w:bCs/>
          <w:sz w:val="15"/>
          <w:lang w:val="sr-Latn-R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B5FE8" w:rsidRPr="00774155" w14:paraId="72FB3322" w14:textId="77777777" w:rsidTr="00F54A1A">
        <w:trPr>
          <w:trHeight w:val="294"/>
        </w:trPr>
        <w:tc>
          <w:tcPr>
            <w:tcW w:w="1188" w:type="dxa"/>
          </w:tcPr>
          <w:p w14:paraId="56680AE8" w14:textId="77777777" w:rsidR="00BB5FE8" w:rsidRPr="00016BD1" w:rsidRDefault="00BB5FE8" w:rsidP="00F54A1A">
            <w:pPr>
              <w:pStyle w:val="TableParagraph"/>
              <w:spacing w:before="1" w:line="273" w:lineRule="exact"/>
              <w:ind w:left="232" w:right="222"/>
              <w:jc w:val="center"/>
              <w:rPr>
                <w:b/>
                <w:bCs/>
                <w:sz w:val="24"/>
                <w:lang w:val="sr-Latn-RS"/>
              </w:rPr>
            </w:pPr>
            <w:r w:rsidRPr="00016BD1">
              <w:rPr>
                <w:b/>
                <w:bCs/>
                <w:sz w:val="24"/>
                <w:lang w:val="sr-Latn-RS"/>
              </w:rPr>
              <w:t>Verzija</w:t>
            </w:r>
          </w:p>
        </w:tc>
        <w:tc>
          <w:tcPr>
            <w:tcW w:w="1860" w:type="dxa"/>
          </w:tcPr>
          <w:p w14:paraId="70773FD1" w14:textId="77777777" w:rsidR="00BB5FE8" w:rsidRPr="00016BD1" w:rsidRDefault="00BB5FE8" w:rsidP="00F54A1A">
            <w:pPr>
              <w:pStyle w:val="TableParagraph"/>
              <w:spacing w:before="1" w:line="273" w:lineRule="exact"/>
              <w:ind w:left="229" w:right="221"/>
              <w:jc w:val="center"/>
              <w:rPr>
                <w:b/>
                <w:bCs/>
                <w:sz w:val="24"/>
                <w:lang w:val="sr-Latn-RS"/>
              </w:rPr>
            </w:pPr>
            <w:r w:rsidRPr="00016BD1">
              <w:rPr>
                <w:b/>
                <w:bCs/>
                <w:sz w:val="24"/>
                <w:lang w:val="sr-Latn-RS"/>
              </w:rPr>
              <w:t>Datum</w:t>
            </w:r>
          </w:p>
        </w:tc>
        <w:tc>
          <w:tcPr>
            <w:tcW w:w="3307" w:type="dxa"/>
          </w:tcPr>
          <w:p w14:paraId="29D83774" w14:textId="77777777" w:rsidR="00BB5FE8" w:rsidRPr="00016BD1" w:rsidRDefault="00BB5FE8" w:rsidP="00F54A1A">
            <w:pPr>
              <w:pStyle w:val="TableParagraph"/>
              <w:spacing w:before="1" w:line="273" w:lineRule="exact"/>
              <w:ind w:left="711" w:right="698"/>
              <w:jc w:val="center"/>
              <w:rPr>
                <w:b/>
                <w:bCs/>
                <w:sz w:val="24"/>
                <w:lang w:val="sr-Latn-RS"/>
              </w:rPr>
            </w:pPr>
            <w:r w:rsidRPr="00016BD1">
              <w:rPr>
                <w:b/>
                <w:bCs/>
                <w:sz w:val="24"/>
                <w:lang w:val="sr-Latn-RS"/>
              </w:rPr>
              <w:t>Opis</w:t>
            </w:r>
          </w:p>
        </w:tc>
        <w:tc>
          <w:tcPr>
            <w:tcW w:w="3564" w:type="dxa"/>
          </w:tcPr>
          <w:p w14:paraId="66D420CD" w14:textId="77777777" w:rsidR="00BB5FE8" w:rsidRPr="00016BD1" w:rsidRDefault="00BB5FE8" w:rsidP="00F54A1A">
            <w:pPr>
              <w:pStyle w:val="TableParagraph"/>
              <w:spacing w:before="1" w:line="273" w:lineRule="exact"/>
              <w:ind w:left="1476" w:right="1465"/>
              <w:jc w:val="center"/>
              <w:rPr>
                <w:b/>
                <w:bCs/>
                <w:sz w:val="24"/>
                <w:lang w:val="sr-Latn-RS"/>
              </w:rPr>
            </w:pPr>
            <w:r w:rsidRPr="00016BD1">
              <w:rPr>
                <w:b/>
                <w:bCs/>
                <w:sz w:val="24"/>
                <w:lang w:val="sr-Latn-RS"/>
              </w:rPr>
              <w:t>Autor</w:t>
            </w:r>
          </w:p>
        </w:tc>
      </w:tr>
      <w:tr w:rsidR="00BB5FE8" w:rsidRPr="00774155" w14:paraId="33510B21" w14:textId="77777777" w:rsidTr="00F54A1A">
        <w:trPr>
          <w:trHeight w:val="511"/>
        </w:trPr>
        <w:tc>
          <w:tcPr>
            <w:tcW w:w="1188" w:type="dxa"/>
          </w:tcPr>
          <w:p w14:paraId="29E59750" w14:textId="77777777" w:rsidR="00BB5FE8" w:rsidRPr="00774155" w:rsidRDefault="00BB5FE8" w:rsidP="00F54A1A">
            <w:pPr>
              <w:pStyle w:val="TableParagraph"/>
              <w:spacing w:line="341" w:lineRule="exact"/>
              <w:ind w:left="232" w:right="222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1.0</w:t>
            </w:r>
          </w:p>
        </w:tc>
        <w:tc>
          <w:tcPr>
            <w:tcW w:w="1860" w:type="dxa"/>
          </w:tcPr>
          <w:p w14:paraId="67EAAA8E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24.03.2021.</w:t>
            </w:r>
          </w:p>
          <w:p w14:paraId="309E0944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9D63CF6" w14:textId="77777777" w:rsidR="00BB5FE8" w:rsidRPr="00774155" w:rsidRDefault="00BB5FE8" w:rsidP="00F54A1A">
            <w:pPr>
              <w:pStyle w:val="TableParagraph"/>
              <w:spacing w:line="341" w:lineRule="exact"/>
              <w:ind w:left="711" w:right="698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Osnovna</w:t>
            </w:r>
            <w:r w:rsidRPr="00774155">
              <w:rPr>
                <w:bCs/>
                <w:spacing w:val="-2"/>
                <w:sz w:val="28"/>
                <w:lang w:val="sr-Latn-RS"/>
              </w:rPr>
              <w:t xml:space="preserve"> </w:t>
            </w:r>
            <w:r w:rsidRPr="00774155">
              <w:rPr>
                <w:bCs/>
                <w:sz w:val="28"/>
                <w:lang w:val="sr-Latn-RS"/>
              </w:rPr>
              <w:t>verzija</w:t>
            </w:r>
          </w:p>
        </w:tc>
        <w:tc>
          <w:tcPr>
            <w:tcW w:w="3564" w:type="dxa"/>
          </w:tcPr>
          <w:p w14:paraId="6AED793D" w14:textId="3EF7446C" w:rsidR="00BB5FE8" w:rsidRPr="00774155" w:rsidRDefault="00BB5FE8" w:rsidP="00F54A1A">
            <w:pPr>
              <w:pStyle w:val="TableParagraph"/>
              <w:spacing w:line="321" w:lineRule="exact"/>
              <w:ind w:left="613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Katzenberger Viktor</w:t>
            </w:r>
          </w:p>
        </w:tc>
      </w:tr>
      <w:tr w:rsidR="00BB5FE8" w:rsidRPr="00774155" w14:paraId="4BEA3195" w14:textId="77777777" w:rsidTr="00F54A1A">
        <w:trPr>
          <w:trHeight w:val="534"/>
        </w:trPr>
        <w:tc>
          <w:tcPr>
            <w:tcW w:w="1188" w:type="dxa"/>
          </w:tcPr>
          <w:p w14:paraId="4724AF1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655E6889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71DD45C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50CAE6B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1301EB67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4BB077A1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562C8A83" w14:textId="77777777" w:rsidTr="00F54A1A">
        <w:trPr>
          <w:trHeight w:val="544"/>
        </w:trPr>
        <w:tc>
          <w:tcPr>
            <w:tcW w:w="1188" w:type="dxa"/>
          </w:tcPr>
          <w:p w14:paraId="727CEFA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3E02C14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0ABE3C2E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F1773B2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01BE5C58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7EE945E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0A3C5A38" w14:textId="77777777" w:rsidTr="00F54A1A">
        <w:trPr>
          <w:trHeight w:val="568"/>
        </w:trPr>
        <w:tc>
          <w:tcPr>
            <w:tcW w:w="1188" w:type="dxa"/>
          </w:tcPr>
          <w:p w14:paraId="05CAA64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4A59875F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67AB2D5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2CF736AD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22F95D0C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537352C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</w:tbl>
    <w:p w14:paraId="38CE7759" w14:textId="36EA563F" w:rsidR="00E0353E" w:rsidRPr="00774155" w:rsidRDefault="00E0353E">
      <w:pPr>
        <w:rPr>
          <w:bCs/>
          <w:lang w:val="sr-Latn-RS"/>
        </w:rPr>
      </w:pPr>
    </w:p>
    <w:p w14:paraId="56FB92C4" w14:textId="77777777" w:rsidR="00E0353E" w:rsidRPr="00774155" w:rsidRDefault="00E0353E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sdt>
      <w:sdtPr>
        <w:rPr>
          <w:b w:val="0"/>
          <w:bCs w:val="0"/>
          <w:sz w:val="22"/>
          <w:szCs w:val="22"/>
          <w:lang w:val="sr-Latn-RS"/>
        </w:rPr>
        <w:id w:val="1617558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474F2" w14:textId="77777777" w:rsidR="00D95889" w:rsidRDefault="004B6BD0" w:rsidP="00C84884">
          <w:pPr>
            <w:pStyle w:val="Heading4"/>
            <w:rPr>
              <w:noProof/>
            </w:rPr>
          </w:pPr>
          <w:r w:rsidRPr="00C84884">
            <w:rPr>
              <w:rFonts w:asciiTheme="majorHAnsi" w:hAnsiTheme="majorHAnsi" w:cstheme="majorHAnsi"/>
              <w:color w:val="000000" w:themeColor="text1"/>
              <w:sz w:val="36"/>
              <w:lang w:val="sr-Latn-RS"/>
            </w:rPr>
            <w:t>Sadržaj</w: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begin"/>
          </w:r>
          <w:r w:rsidRPr="00774155">
            <w:rPr>
              <w:lang w:val="sr-Latn-RS"/>
            </w:rPr>
            <w:instrText xml:space="preserve"> TOC \o "1-3" \h \z \u </w:instrTex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separate"/>
          </w:r>
        </w:p>
        <w:p w14:paraId="04874714" w14:textId="0C5DD2F1" w:rsidR="00D95889" w:rsidRDefault="002806B1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0934" w:history="1">
            <w:r w:rsidR="00D95889" w:rsidRPr="00075DDB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1.</w:t>
            </w:r>
            <w:r w:rsidR="00D95889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Uvod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_Toc67080934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4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54BE719A" w14:textId="550CF3D6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5" w:history="1">
            <w:r w:rsidR="00D95889" w:rsidRPr="00075DDB">
              <w:rPr>
                <w:rStyle w:val="Hyperlink"/>
                <w:noProof/>
                <w:lang w:val="sr-Latn-RS"/>
              </w:rPr>
              <w:t>1.1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Rezime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_Toc67080935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4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291908A6" w14:textId="670907E2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6" w:history="1">
            <w:r w:rsidR="00D95889" w:rsidRPr="00075DDB">
              <w:rPr>
                <w:rStyle w:val="Hyperlink"/>
                <w:noProof/>
                <w:lang w:val="sr-Latn-RS"/>
              </w:rPr>
              <w:t>1.2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Namena</w:t>
            </w:r>
            <w:r w:rsidR="00D95889" w:rsidRPr="00075DDB">
              <w:rPr>
                <w:rStyle w:val="Hyperlink"/>
                <w:noProof/>
                <w:spacing w:val="-4"/>
                <w:lang w:val="sr-Latn-RS"/>
              </w:rPr>
              <w:t xml:space="preserve"> </w:t>
            </w:r>
            <w:r w:rsidR="00D95889" w:rsidRPr="00075DDB">
              <w:rPr>
                <w:rStyle w:val="Hyperlink"/>
                <w:noProof/>
                <w:lang w:val="sr-Latn-RS"/>
              </w:rPr>
              <w:t>dokumenta</w:t>
            </w:r>
            <w:r w:rsidR="00D95889" w:rsidRPr="00075DDB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="00D95889" w:rsidRPr="00075DDB">
              <w:rPr>
                <w:rStyle w:val="Hyperlink"/>
                <w:noProof/>
                <w:lang w:val="sr-Latn-RS"/>
              </w:rPr>
              <w:t>i</w:t>
            </w:r>
            <w:r w:rsidR="00D95889" w:rsidRPr="00075DDB">
              <w:rPr>
                <w:rStyle w:val="Hyperlink"/>
                <w:noProof/>
                <w:spacing w:val="-2"/>
                <w:lang w:val="sr-Latn-RS"/>
              </w:rPr>
              <w:t xml:space="preserve"> </w:t>
            </w:r>
            <w:r w:rsidR="00D95889" w:rsidRPr="00075DDB">
              <w:rPr>
                <w:rStyle w:val="Hyperlink"/>
                <w:noProof/>
                <w:lang w:val="sr-Latn-RS"/>
              </w:rPr>
              <w:t>ciljna</w:t>
            </w:r>
            <w:r w:rsidR="00D95889" w:rsidRPr="00075DDB">
              <w:rPr>
                <w:rStyle w:val="Hyperlink"/>
                <w:noProof/>
                <w:spacing w:val="-1"/>
                <w:lang w:val="sr-Latn-RS"/>
              </w:rPr>
              <w:t xml:space="preserve"> </w:t>
            </w:r>
            <w:r w:rsidR="00D95889" w:rsidRPr="00075DDB">
              <w:rPr>
                <w:rStyle w:val="Hyperlink"/>
                <w:noProof/>
                <w:lang w:val="sr-Latn-RS"/>
              </w:rPr>
              <w:t>grupa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_Toc67080936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4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406D8AC4" w14:textId="4084CC4B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7" w:history="1">
            <w:r w:rsidR="00D95889" w:rsidRPr="00075DDB">
              <w:rPr>
                <w:rStyle w:val="Hyperlink"/>
                <w:noProof/>
                <w:lang w:val="sr-Latn-RS"/>
              </w:rPr>
              <w:t>1.3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Referenc</w:t>
            </w:r>
            <w:bookmarkStart w:id="9" w:name="_GoBack"/>
            <w:bookmarkEnd w:id="9"/>
            <w:r w:rsidR="00D95889" w:rsidRPr="00075DDB">
              <w:rPr>
                <w:rStyle w:val="Hyperlink"/>
                <w:noProof/>
                <w:lang w:val="sr-Latn-RS"/>
              </w:rPr>
              <w:t>e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_Toc67080937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4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45715F77" w14:textId="2A06128A" w:rsidR="00D95889" w:rsidRDefault="002806B1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8" w:history="1">
            <w:r w:rsidR="00D95889" w:rsidRPr="00075DDB">
              <w:rPr>
                <w:rStyle w:val="Hyperlink"/>
                <w:noProof/>
                <w:lang w:val="sr-Latn-RS"/>
              </w:rPr>
              <w:t>1.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Projektni zadatak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_Toc67080938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4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29681F0A" w14:textId="38FC44EC" w:rsidR="00D95889" w:rsidRDefault="002806B1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9" w:history="1">
            <w:r w:rsidR="00D95889" w:rsidRPr="00075DDB">
              <w:rPr>
                <w:rStyle w:val="Hyperlink"/>
                <w:noProof/>
                <w:lang w:val="sr-Latn-RS"/>
              </w:rPr>
              <w:t>2.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Uputstvo za pisanje specifikacije scenarija upotrebe funkcionalnosti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_Toc67080939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4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112C16C8" w14:textId="281BBE77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1" w:history="1">
            <w:r w:rsidR="00056BA5">
              <w:rPr>
                <w:rStyle w:val="Hyperlink"/>
                <w:noProof/>
                <w:lang w:val="sr-Latn-RS"/>
              </w:rPr>
              <w:t>1.4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Otvorena pitanja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_Toc67080941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4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6372B272" w14:textId="0B7DBB1B" w:rsidR="00D95889" w:rsidRDefault="002806B1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0942" w:history="1">
            <w:r w:rsidR="00D95889" w:rsidRPr="00075DDB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2.</w:t>
            </w:r>
            <w:r w:rsidR="00D95889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Scenario brisanja pitanja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_Toc67080942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4234BDAB" w14:textId="1E17203C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3" w:history="1">
            <w:r w:rsidR="00D95889" w:rsidRPr="00075DDB">
              <w:rPr>
                <w:rStyle w:val="Hyperlink"/>
                <w:noProof/>
                <w:lang w:val="sr-Latn-RS"/>
              </w:rPr>
              <w:t>2.1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Kratak opis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_Toc67080943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7C5D256E" w14:textId="2EE7F7F0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4" w:history="1">
            <w:r w:rsidR="00D95889" w:rsidRPr="00075DDB">
              <w:rPr>
                <w:rStyle w:val="Hyperlink"/>
                <w:noProof/>
                <w:lang w:val="sr-Latn-RS"/>
              </w:rPr>
              <w:t>2.2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Tok događaja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_Toc67080944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1C71E4C6" w14:textId="7FFBCDE6" w:rsidR="00D95889" w:rsidRDefault="002806B1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5" w:history="1">
            <w:r w:rsidR="00D95889" w:rsidRPr="00075DDB">
              <w:rPr>
                <w:rStyle w:val="Hyperlink"/>
                <w:noProof/>
                <w:lang w:val="sr-Latn-RS"/>
              </w:rPr>
              <w:t>1.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Administrator uspešno briše pitanje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_Toc67080945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5862447D" w14:textId="107C57A8" w:rsidR="00D95889" w:rsidRDefault="002806B1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6" w:history="1">
            <w:r w:rsidR="00D95889" w:rsidRPr="00075DDB">
              <w:rPr>
                <w:rStyle w:val="Hyperlink"/>
                <w:noProof/>
                <w:lang w:val="sr-Latn-RS"/>
              </w:rPr>
              <w:t>2.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Administrator pokušava da obriše pitanje unevši nepostojeći identifikator pitanja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_Toc67080946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4CEA50F7" w14:textId="34D7C017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7" w:history="1">
            <w:r w:rsidR="00D95889" w:rsidRPr="00075DDB">
              <w:rPr>
                <w:rStyle w:val="Hyperlink"/>
                <w:noProof/>
                <w:lang w:val="sr-Latn-RS"/>
              </w:rPr>
              <w:t>2.3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Posebni zahtevi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_Toc67080947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5431009A" w14:textId="058AAF0B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8" w:history="1">
            <w:r w:rsidR="00D95889" w:rsidRPr="00075DDB">
              <w:rPr>
                <w:rStyle w:val="Hyperlink"/>
                <w:noProof/>
                <w:lang w:val="sr-Latn-RS"/>
              </w:rPr>
              <w:t>2.4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Preduslovi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_Toc67080948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76F0EADC" w14:textId="4C64DF1F" w:rsidR="00D95889" w:rsidRDefault="002806B1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9" w:history="1">
            <w:r w:rsidR="00D95889" w:rsidRPr="00075DDB">
              <w:rPr>
                <w:rStyle w:val="Hyperlink"/>
                <w:noProof/>
                <w:lang w:val="sr-Latn-RS"/>
              </w:rPr>
              <w:t>2.5</w:t>
            </w:r>
            <w:r w:rsidR="00D95889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95889" w:rsidRPr="00075DDB">
              <w:rPr>
                <w:rStyle w:val="Hyperlink"/>
                <w:noProof/>
                <w:lang w:val="sr-Latn-RS"/>
              </w:rPr>
              <w:t>Posledice</w:t>
            </w:r>
            <w:r w:rsidR="00D95889">
              <w:rPr>
                <w:noProof/>
                <w:webHidden/>
              </w:rPr>
              <w:tab/>
            </w:r>
            <w:r w:rsidR="00D95889">
              <w:rPr>
                <w:noProof/>
                <w:webHidden/>
              </w:rPr>
              <w:fldChar w:fldCharType="begin"/>
            </w:r>
            <w:r w:rsidR="00D95889">
              <w:rPr>
                <w:noProof/>
                <w:webHidden/>
              </w:rPr>
              <w:instrText xml:space="preserve"> PAGEREF _Toc67080949 \h </w:instrText>
            </w:r>
            <w:r w:rsidR="00D95889">
              <w:rPr>
                <w:noProof/>
                <w:webHidden/>
              </w:rPr>
            </w:r>
            <w:r w:rsidR="00D95889">
              <w:rPr>
                <w:noProof/>
                <w:webHidden/>
              </w:rPr>
              <w:fldChar w:fldCharType="separate"/>
            </w:r>
            <w:r w:rsidR="00056BA5">
              <w:rPr>
                <w:noProof/>
                <w:webHidden/>
              </w:rPr>
              <w:t>5</w:t>
            </w:r>
            <w:r w:rsidR="00D95889">
              <w:rPr>
                <w:noProof/>
                <w:webHidden/>
              </w:rPr>
              <w:fldChar w:fldCharType="end"/>
            </w:r>
          </w:hyperlink>
        </w:p>
        <w:p w14:paraId="28586560" w14:textId="77777777" w:rsidR="004B6BD0" w:rsidRPr="00774155" w:rsidRDefault="004B6BD0" w:rsidP="004B6BD0">
          <w:pPr>
            <w:spacing w:line="360" w:lineRule="auto"/>
            <w:rPr>
              <w:bCs/>
              <w:lang w:val="sr-Latn-RS"/>
            </w:rPr>
          </w:pPr>
          <w:r w:rsidRPr="00774155">
            <w:rPr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4F958A60" w14:textId="132DBF3D" w:rsidR="004B6BD0" w:rsidRPr="00774155" w:rsidRDefault="004B6BD0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0B479963" w14:textId="77777777" w:rsidR="004B6BD0" w:rsidRPr="00774155" w:rsidRDefault="004B6BD0" w:rsidP="00EF25FD">
      <w:pPr>
        <w:pStyle w:val="Heading1"/>
        <w:numPr>
          <w:ilvl w:val="0"/>
          <w:numId w:val="17"/>
        </w:numPr>
        <w:rPr>
          <w:lang w:val="sr-Latn-RS"/>
        </w:rPr>
      </w:pPr>
      <w:bookmarkStart w:id="10" w:name="_Toc66813612"/>
      <w:bookmarkStart w:id="11" w:name="_Toc66921091"/>
      <w:bookmarkStart w:id="12" w:name="_Toc67080934"/>
      <w:r w:rsidRPr="00774155">
        <w:rPr>
          <w:lang w:val="sr-Latn-RS"/>
        </w:rPr>
        <w:lastRenderedPageBreak/>
        <w:t>Uvod</w:t>
      </w:r>
      <w:bookmarkEnd w:id="10"/>
      <w:bookmarkEnd w:id="11"/>
      <w:bookmarkEnd w:id="12"/>
    </w:p>
    <w:p w14:paraId="54D4160C" w14:textId="77777777" w:rsidR="004B6BD0" w:rsidRPr="00774155" w:rsidRDefault="004B6BD0" w:rsidP="00EF25FD">
      <w:pPr>
        <w:pStyle w:val="Heading2"/>
        <w:numPr>
          <w:ilvl w:val="1"/>
          <w:numId w:val="17"/>
        </w:numPr>
        <w:rPr>
          <w:lang w:val="sr-Latn-RS"/>
        </w:rPr>
      </w:pPr>
      <w:bookmarkStart w:id="13" w:name="_Toc66813613"/>
      <w:bookmarkStart w:id="14" w:name="_Toc66916125"/>
      <w:bookmarkStart w:id="15" w:name="_Toc66921092"/>
      <w:bookmarkStart w:id="16" w:name="_Toc67080935"/>
      <w:r w:rsidRPr="00774155">
        <w:rPr>
          <w:lang w:val="sr-Latn-RS"/>
        </w:rPr>
        <w:t>Rezime</w:t>
      </w:r>
      <w:bookmarkEnd w:id="13"/>
      <w:bookmarkEnd w:id="14"/>
      <w:bookmarkEnd w:id="15"/>
      <w:bookmarkEnd w:id="16"/>
    </w:p>
    <w:p w14:paraId="675EB534" w14:textId="578FD4AA" w:rsidR="004B6BD0" w:rsidRPr="00774155" w:rsidRDefault="004B6BD0" w:rsidP="00EF25FD">
      <w:pPr>
        <w:pStyle w:val="Normal2"/>
        <w:rPr>
          <w:lang w:val="sr-Latn-RS"/>
        </w:rPr>
      </w:pPr>
      <w:bookmarkStart w:id="17" w:name="_Toc66916126"/>
      <w:bookmarkStart w:id="18" w:name="_Toc66921093"/>
      <w:bookmarkStart w:id="19" w:name="_Toc66923362"/>
      <w:r w:rsidRPr="00774155">
        <w:rPr>
          <w:lang w:val="sr-Latn-RS"/>
        </w:rPr>
        <w:t xml:space="preserve">Definisanje scenarija upotrebe </w:t>
      </w:r>
      <w:bookmarkEnd w:id="17"/>
      <w:bookmarkEnd w:id="18"/>
      <w:bookmarkEnd w:id="19"/>
      <w:r w:rsidR="00A912CC">
        <w:rPr>
          <w:lang w:val="sr-Latn-RS"/>
        </w:rPr>
        <w:t xml:space="preserve">brisanju </w:t>
      </w:r>
      <w:r w:rsidR="00335AA0">
        <w:rPr>
          <w:lang w:val="sr-Latn-RS"/>
        </w:rPr>
        <w:t xml:space="preserve">pitanja </w:t>
      </w:r>
      <w:r w:rsidR="00A912CC">
        <w:rPr>
          <w:lang w:val="sr-Latn-RS"/>
        </w:rPr>
        <w:t>od strane administratora.</w:t>
      </w:r>
    </w:p>
    <w:p w14:paraId="375A8CD8" w14:textId="24F615A7" w:rsidR="004B6BD0" w:rsidRPr="00774155" w:rsidRDefault="004B6BD0" w:rsidP="00EF25FD">
      <w:pPr>
        <w:pStyle w:val="Heading2"/>
        <w:rPr>
          <w:lang w:val="sr-Latn-RS"/>
        </w:rPr>
      </w:pPr>
      <w:bookmarkStart w:id="20" w:name="_Toc66813614"/>
      <w:bookmarkStart w:id="21" w:name="_Toc66916127"/>
      <w:bookmarkStart w:id="22" w:name="_Toc66921094"/>
      <w:bookmarkStart w:id="23" w:name="_Toc67080936"/>
      <w:r w:rsidRPr="00774155">
        <w:rPr>
          <w:lang w:val="sr-Latn-RS"/>
        </w:rPr>
        <w:t>Namena</w:t>
      </w:r>
      <w:r w:rsidRPr="00774155">
        <w:rPr>
          <w:spacing w:val="-4"/>
          <w:lang w:val="sr-Latn-RS"/>
        </w:rPr>
        <w:t xml:space="preserve"> </w:t>
      </w:r>
      <w:r w:rsidRPr="00774155">
        <w:rPr>
          <w:lang w:val="sr-Latn-RS"/>
        </w:rPr>
        <w:t>dokumenta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i</w:t>
      </w:r>
      <w:r w:rsidRPr="00774155">
        <w:rPr>
          <w:spacing w:val="-2"/>
          <w:lang w:val="sr-Latn-RS"/>
        </w:rPr>
        <w:t xml:space="preserve"> </w:t>
      </w:r>
      <w:r w:rsidRPr="00774155">
        <w:rPr>
          <w:lang w:val="sr-Latn-RS"/>
        </w:rPr>
        <w:t>ciljna</w:t>
      </w:r>
      <w:r w:rsidRPr="00774155">
        <w:rPr>
          <w:spacing w:val="-1"/>
          <w:lang w:val="sr-Latn-RS"/>
        </w:rPr>
        <w:t xml:space="preserve"> </w:t>
      </w:r>
      <w:r w:rsidRPr="00774155">
        <w:rPr>
          <w:lang w:val="sr-Latn-RS"/>
        </w:rPr>
        <w:t>grupa</w:t>
      </w:r>
      <w:bookmarkEnd w:id="20"/>
      <w:bookmarkEnd w:id="21"/>
      <w:bookmarkEnd w:id="22"/>
      <w:bookmarkEnd w:id="23"/>
    </w:p>
    <w:p w14:paraId="27DA0519" w14:textId="7A5A8306" w:rsidR="004B6BD0" w:rsidRPr="00774155" w:rsidRDefault="004B6BD0" w:rsidP="00EF25FD">
      <w:pPr>
        <w:pStyle w:val="Normal2"/>
        <w:rPr>
          <w:lang w:val="sr-Latn-RS"/>
        </w:rPr>
      </w:pPr>
      <w:bookmarkStart w:id="24" w:name="_Toc66916128"/>
      <w:bookmarkStart w:id="25" w:name="_Toc66921095"/>
      <w:bookmarkStart w:id="26" w:name="_Toc66923364"/>
      <w:r w:rsidRPr="00774155">
        <w:rPr>
          <w:lang w:val="sr-Latn-RS"/>
        </w:rPr>
        <w:t>Dokument služi kao pomoć članovima projektnog tima za razvoj i testiranje projekta, takođe može se koristiti i kao pomoć pri pisanju uputstva za upotrebu.</w:t>
      </w:r>
      <w:bookmarkEnd w:id="24"/>
      <w:bookmarkEnd w:id="25"/>
      <w:bookmarkEnd w:id="26"/>
    </w:p>
    <w:p w14:paraId="15EC3AF5" w14:textId="489B635D" w:rsidR="00ED7BAB" w:rsidRPr="00774155" w:rsidRDefault="004B6BD0" w:rsidP="00EF25FD">
      <w:pPr>
        <w:pStyle w:val="Heading2"/>
        <w:rPr>
          <w:lang w:val="sr-Latn-RS"/>
        </w:rPr>
      </w:pPr>
      <w:bookmarkStart w:id="27" w:name="_Toc66813615"/>
      <w:bookmarkStart w:id="28" w:name="_Toc66916129"/>
      <w:bookmarkStart w:id="29" w:name="_Toc66921096"/>
      <w:bookmarkStart w:id="30" w:name="_Toc67080937"/>
      <w:r w:rsidRPr="00774155">
        <w:rPr>
          <w:lang w:val="sr-Latn-RS"/>
        </w:rPr>
        <w:t>Reference</w:t>
      </w:r>
      <w:bookmarkEnd w:id="27"/>
      <w:bookmarkEnd w:id="28"/>
      <w:bookmarkEnd w:id="29"/>
      <w:bookmarkEnd w:id="30"/>
    </w:p>
    <w:p w14:paraId="58153891" w14:textId="234F41F0" w:rsidR="00ED7BAB" w:rsidRPr="00774155" w:rsidRDefault="004B6BD0" w:rsidP="00EF25FD">
      <w:pPr>
        <w:pStyle w:val="Heading3"/>
        <w:rPr>
          <w:lang w:val="sr-Latn-RS"/>
        </w:rPr>
      </w:pPr>
      <w:bookmarkStart w:id="31" w:name="_Toc66916130"/>
      <w:bookmarkStart w:id="32" w:name="_Toc66921097"/>
      <w:bookmarkStart w:id="33" w:name="_Toc66923366"/>
      <w:bookmarkStart w:id="34" w:name="_Toc67080938"/>
      <w:r w:rsidRPr="00774155">
        <w:rPr>
          <w:lang w:val="sr-Latn-RS"/>
        </w:rPr>
        <w:t>Projektni zadatak</w:t>
      </w:r>
      <w:bookmarkEnd w:id="31"/>
      <w:bookmarkEnd w:id="32"/>
      <w:bookmarkEnd w:id="33"/>
      <w:bookmarkEnd w:id="34"/>
    </w:p>
    <w:p w14:paraId="32A14B43" w14:textId="115DDD03" w:rsidR="00EF25FD" w:rsidRPr="00774155" w:rsidRDefault="00EF25FD" w:rsidP="00EF25FD">
      <w:pPr>
        <w:pStyle w:val="Heading3"/>
        <w:rPr>
          <w:lang w:val="sr-Latn-RS"/>
        </w:rPr>
      </w:pPr>
      <w:bookmarkStart w:id="35" w:name="_Toc67080939"/>
      <w:r w:rsidRPr="00774155">
        <w:rPr>
          <w:lang w:val="sr-Latn-RS"/>
        </w:rPr>
        <w:t>Uputstvo za pisanje specifikacije scenarija upotrebe funkcionalnosti</w:t>
      </w:r>
      <w:bookmarkEnd w:id="35"/>
    </w:p>
    <w:p w14:paraId="3F65A408" w14:textId="3047DD41" w:rsidR="004B6BD0" w:rsidRPr="00774155" w:rsidRDefault="004B6BD0" w:rsidP="00EF25FD">
      <w:pPr>
        <w:pStyle w:val="Heading2"/>
        <w:rPr>
          <w:lang w:val="sr-Latn-RS"/>
        </w:rPr>
      </w:pPr>
      <w:bookmarkStart w:id="36" w:name="_Toc66813616"/>
      <w:bookmarkStart w:id="37" w:name="_Toc66916131"/>
      <w:bookmarkStart w:id="38" w:name="_Toc66921098"/>
      <w:bookmarkStart w:id="39" w:name="_Toc67080941"/>
      <w:r w:rsidRPr="00774155">
        <w:rPr>
          <w:lang w:val="sr-Latn-RS"/>
        </w:rPr>
        <w:t>Otvorena pitanja</w:t>
      </w:r>
      <w:bookmarkEnd w:id="36"/>
      <w:bookmarkEnd w:id="37"/>
      <w:bookmarkEnd w:id="38"/>
      <w:bookmarkEnd w:id="39"/>
    </w:p>
    <w:p w14:paraId="5D0E371D" w14:textId="31184BB2" w:rsidR="002F0E46" w:rsidRDefault="00686392" w:rsidP="003C13D0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>Da li je potrebno da se sa početne stranice portala može navigirati u administratorsku konzolu, pod uslovom da je korisnik administrator?</w:t>
      </w:r>
    </w:p>
    <w:p w14:paraId="0C1CC402" w14:textId="06F78E81" w:rsidR="00686392" w:rsidRPr="00774155" w:rsidRDefault="00686392" w:rsidP="003C13D0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 xml:space="preserve">Da li je potrebno da administrator kuca svoje kredencijale svaki put pri brisanju </w:t>
      </w:r>
      <w:r w:rsidR="00B51AE5">
        <w:rPr>
          <w:lang w:val="sr-Latn-RS"/>
        </w:rPr>
        <w:t>pitanja</w:t>
      </w:r>
      <w:r>
        <w:rPr>
          <w:lang w:val="sr-Latn-RS"/>
        </w:rPr>
        <w:t>?</w:t>
      </w:r>
    </w:p>
    <w:p w14:paraId="28C3146A" w14:textId="77777777" w:rsidR="002F0E46" w:rsidRPr="00774155" w:rsidRDefault="002F0E46">
      <w:pPr>
        <w:widowControl/>
        <w:autoSpaceDE/>
        <w:autoSpaceDN/>
        <w:spacing w:line="480" w:lineRule="auto"/>
        <w:rPr>
          <w:sz w:val="28"/>
          <w:szCs w:val="28"/>
          <w:lang w:val="sr-Latn-RS"/>
        </w:rPr>
      </w:pPr>
      <w:r w:rsidRPr="00774155">
        <w:rPr>
          <w:lang w:val="sr-Latn-RS"/>
        </w:rPr>
        <w:br w:type="page"/>
      </w:r>
    </w:p>
    <w:p w14:paraId="306F0C2D" w14:textId="5DDD91EC" w:rsidR="0066280B" w:rsidRPr="00774155" w:rsidRDefault="0066280B" w:rsidP="00CC149F">
      <w:pPr>
        <w:pStyle w:val="Heading1"/>
        <w:rPr>
          <w:lang w:val="sr-Latn-RS"/>
        </w:rPr>
      </w:pPr>
      <w:bookmarkStart w:id="40" w:name="_Toc66916133"/>
      <w:bookmarkStart w:id="41" w:name="_Toc66921100"/>
      <w:bookmarkStart w:id="42" w:name="_Toc67080942"/>
      <w:r w:rsidRPr="00774155">
        <w:rPr>
          <w:lang w:val="sr-Latn-RS"/>
        </w:rPr>
        <w:lastRenderedPageBreak/>
        <w:t xml:space="preserve">Scenario </w:t>
      </w:r>
      <w:bookmarkEnd w:id="40"/>
      <w:bookmarkEnd w:id="41"/>
      <w:r w:rsidRPr="00774155">
        <w:rPr>
          <w:lang w:val="sr-Latn-RS"/>
        </w:rPr>
        <w:t xml:space="preserve">brisanja </w:t>
      </w:r>
      <w:r w:rsidR="006E7074">
        <w:rPr>
          <w:lang w:val="sr-Latn-RS"/>
        </w:rPr>
        <w:t>pitanja</w:t>
      </w:r>
      <w:bookmarkEnd w:id="42"/>
    </w:p>
    <w:p w14:paraId="2F32DE16" w14:textId="77777777" w:rsidR="0066280B" w:rsidRPr="00774155" w:rsidRDefault="0066280B" w:rsidP="00CC149F">
      <w:pPr>
        <w:pStyle w:val="Heading2"/>
        <w:rPr>
          <w:lang w:val="sr-Latn-RS"/>
        </w:rPr>
      </w:pPr>
      <w:bookmarkStart w:id="43" w:name="_Toc66916134"/>
      <w:bookmarkStart w:id="44" w:name="_Toc66813618"/>
      <w:bookmarkStart w:id="45" w:name="_Toc66921101"/>
      <w:bookmarkStart w:id="46" w:name="_Toc67080943"/>
      <w:r w:rsidRPr="00774155">
        <w:rPr>
          <w:lang w:val="sr-Latn-RS"/>
        </w:rPr>
        <w:t>Kratak opis</w:t>
      </w:r>
      <w:bookmarkEnd w:id="43"/>
      <w:bookmarkEnd w:id="44"/>
      <w:bookmarkEnd w:id="45"/>
      <w:bookmarkEnd w:id="46"/>
    </w:p>
    <w:p w14:paraId="4D7EAD43" w14:textId="01837FAE" w:rsidR="0066280B" w:rsidRPr="00774155" w:rsidRDefault="0066280B" w:rsidP="0066280B">
      <w:pPr>
        <w:pStyle w:val="BodyText"/>
        <w:rPr>
          <w:lang w:val="sr-Latn-RS"/>
        </w:rPr>
      </w:pPr>
      <w:r w:rsidRPr="00774155">
        <w:rPr>
          <w:lang w:val="sr-Latn-RS"/>
        </w:rPr>
        <w:t xml:space="preserve">Administrator ima mogućnost da izbriše bilo </w:t>
      </w:r>
      <w:r w:rsidR="002B6292">
        <w:rPr>
          <w:lang w:val="sr-Latn-RS"/>
        </w:rPr>
        <w:t>koje postavljeno pitanje</w:t>
      </w:r>
      <w:r w:rsidRPr="00774155">
        <w:rPr>
          <w:lang w:val="sr-Latn-RS"/>
        </w:rPr>
        <w:t xml:space="preserve">. Ova funkcionalnost je pretežno namenjena brisanju </w:t>
      </w:r>
      <w:r w:rsidR="002B6292">
        <w:rPr>
          <w:lang w:val="sr-Latn-RS"/>
        </w:rPr>
        <w:t>pitanja</w:t>
      </w:r>
      <w:r w:rsidRPr="00774155">
        <w:rPr>
          <w:lang w:val="sr-Latn-RS"/>
        </w:rPr>
        <w:t xml:space="preserve"> koj</w:t>
      </w:r>
      <w:r w:rsidR="002B6292">
        <w:rPr>
          <w:lang w:val="sr-Latn-RS"/>
        </w:rPr>
        <w:t>a s namerom</w:t>
      </w:r>
      <w:r w:rsidRPr="00774155">
        <w:rPr>
          <w:lang w:val="sr-Latn-RS"/>
        </w:rPr>
        <w:t xml:space="preserve"> negativno utiču na ostale korisnike i čine upotrebu web portala težom ili neprijatnijom.</w:t>
      </w:r>
    </w:p>
    <w:p w14:paraId="0FC9B0D2" w14:textId="77777777" w:rsidR="0066280B" w:rsidRPr="00774155" w:rsidRDefault="0066280B" w:rsidP="00CC149F">
      <w:pPr>
        <w:pStyle w:val="Heading2"/>
        <w:rPr>
          <w:lang w:val="sr-Latn-RS"/>
        </w:rPr>
      </w:pPr>
      <w:bookmarkStart w:id="47" w:name="_Toc66916136"/>
      <w:bookmarkStart w:id="48" w:name="_Toc66813619"/>
      <w:bookmarkStart w:id="49" w:name="_Toc66921103"/>
      <w:bookmarkStart w:id="50" w:name="_Toc67080944"/>
      <w:r w:rsidRPr="00774155">
        <w:rPr>
          <w:lang w:val="sr-Latn-RS"/>
        </w:rPr>
        <w:t>Tok događaja</w:t>
      </w:r>
      <w:bookmarkEnd w:id="47"/>
      <w:bookmarkEnd w:id="48"/>
      <w:bookmarkEnd w:id="49"/>
      <w:bookmarkEnd w:id="50"/>
    </w:p>
    <w:p w14:paraId="479114B9" w14:textId="30B964B2" w:rsidR="0066280B" w:rsidRPr="00774155" w:rsidRDefault="0066280B" w:rsidP="00CC149F">
      <w:pPr>
        <w:pStyle w:val="Heading3"/>
        <w:numPr>
          <w:ilvl w:val="2"/>
          <w:numId w:val="23"/>
        </w:numPr>
        <w:rPr>
          <w:lang w:val="sr-Latn-RS"/>
        </w:rPr>
      </w:pPr>
      <w:bookmarkStart w:id="51" w:name="_Toc67080945"/>
      <w:r w:rsidRPr="00774155">
        <w:rPr>
          <w:lang w:val="sr-Latn-RS"/>
        </w:rPr>
        <w:t xml:space="preserve">Administrator uspešno briše </w:t>
      </w:r>
      <w:r w:rsidR="00927BB4">
        <w:rPr>
          <w:lang w:val="sr-Latn-RS"/>
        </w:rPr>
        <w:t>pitanje</w:t>
      </w:r>
      <w:bookmarkEnd w:id="51"/>
    </w:p>
    <w:p w14:paraId="126500A7" w14:textId="0EFF8030" w:rsidR="0066280B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Nakon uspešnog logovanja, administrator pristupa administratorskom panelu</w:t>
      </w:r>
    </w:p>
    <w:p w14:paraId="1A989B48" w14:textId="7D95CE27" w:rsidR="00CC149F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bookmarkStart w:id="52" w:name="_Ref67064246"/>
      <w:r w:rsidRPr="00774155">
        <w:rPr>
          <w:lang w:val="sr-Latn-RS"/>
        </w:rPr>
        <w:t xml:space="preserve">U polje za brisanje korisnika administrator kuca </w:t>
      </w:r>
      <w:bookmarkEnd w:id="52"/>
      <w:r w:rsidR="00CE242E">
        <w:rPr>
          <w:lang w:val="sr-Latn-RS"/>
        </w:rPr>
        <w:t>jedinstveni identifikator pitanja za brisanje</w:t>
      </w:r>
    </w:p>
    <w:p w14:paraId="59B8753B" w14:textId="2584FEF7" w:rsidR="00CC149F" w:rsidRPr="00774155" w:rsidRDefault="0031391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 xml:space="preserve">Pritiskom na dugme „obriši“, </w:t>
      </w:r>
      <w:r w:rsidR="00CE242E">
        <w:rPr>
          <w:lang w:val="sr-Latn-RS"/>
        </w:rPr>
        <w:t>pitanje je obrisano</w:t>
      </w:r>
    </w:p>
    <w:p w14:paraId="164B8E7E" w14:textId="644E3046" w:rsidR="0031391F" w:rsidRPr="00774155" w:rsidRDefault="0031391F" w:rsidP="0031391F">
      <w:pPr>
        <w:pStyle w:val="Heading3"/>
        <w:rPr>
          <w:lang w:val="sr-Latn-RS"/>
        </w:rPr>
      </w:pPr>
      <w:bookmarkStart w:id="53" w:name="_Toc67080946"/>
      <w:r w:rsidRPr="00774155">
        <w:rPr>
          <w:lang w:val="sr-Latn-RS"/>
        </w:rPr>
        <w:t xml:space="preserve">Administrator pokušava da obriše </w:t>
      </w:r>
      <w:r w:rsidR="00AC6015">
        <w:rPr>
          <w:lang w:val="sr-Latn-RS"/>
        </w:rPr>
        <w:t>pitanje unevši nepostojeći identifikator pitanja</w:t>
      </w:r>
      <w:bookmarkEnd w:id="53"/>
    </w:p>
    <w:p w14:paraId="494E308C" w14:textId="3886628B" w:rsidR="0031391F" w:rsidRPr="00774155" w:rsidRDefault="0031391F" w:rsidP="00924205">
      <w:pPr>
        <w:pStyle w:val="BodyText"/>
        <w:ind w:left="1080"/>
        <w:rPr>
          <w:lang w:val="sr-Latn-RS"/>
        </w:rPr>
      </w:pPr>
      <w:r w:rsidRPr="00774155">
        <w:rPr>
          <w:lang w:val="sr-Latn-RS"/>
        </w:rPr>
        <w:t>Sve isto do koraka 2.</w:t>
      </w:r>
    </w:p>
    <w:p w14:paraId="133A67AB" w14:textId="4F26706B" w:rsidR="00774155" w:rsidRDefault="00774155" w:rsidP="00774155">
      <w:pPr>
        <w:pStyle w:val="BodyText"/>
        <w:numPr>
          <w:ilvl w:val="0"/>
          <w:numId w:val="25"/>
        </w:numPr>
        <w:ind w:hanging="720"/>
        <w:rPr>
          <w:lang w:val="sr-Latn-RS"/>
        </w:rPr>
      </w:pPr>
      <w:r w:rsidRPr="00774155">
        <w:rPr>
          <w:lang w:val="sr-Latn-RS"/>
        </w:rPr>
        <w:t>Administratoru se i</w:t>
      </w:r>
      <w:r>
        <w:rPr>
          <w:lang w:val="sr-Latn-RS"/>
        </w:rPr>
        <w:t xml:space="preserve">spisuje odgovarajuća poruka i zahteva se ponovni unos </w:t>
      </w:r>
      <w:r w:rsidR="00907ADA">
        <w:rPr>
          <w:lang w:val="sr-Latn-RS"/>
        </w:rPr>
        <w:t>identifikatora pitanja</w:t>
      </w:r>
      <w:r>
        <w:rPr>
          <w:lang w:val="sr-Latn-RS"/>
        </w:rPr>
        <w:t xml:space="preserve"> za brisanje</w:t>
      </w:r>
    </w:p>
    <w:p w14:paraId="11102182" w14:textId="445B38F4" w:rsidR="00D65FCC" w:rsidRDefault="00D65FCC" w:rsidP="00D65FCC">
      <w:pPr>
        <w:pStyle w:val="Heading2"/>
        <w:rPr>
          <w:lang w:val="sr-Latn-RS"/>
        </w:rPr>
      </w:pPr>
      <w:bookmarkStart w:id="54" w:name="_Toc67080947"/>
      <w:r>
        <w:rPr>
          <w:lang w:val="sr-Latn-RS"/>
        </w:rPr>
        <w:t>Posebni zahtevi</w:t>
      </w:r>
      <w:bookmarkEnd w:id="54"/>
    </w:p>
    <w:p w14:paraId="7AA4BC2F" w14:textId="5EAF908A" w:rsidR="00D65FCC" w:rsidRDefault="00D65FCC" w:rsidP="00D65FCC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1048F6D8" w14:textId="741D8794" w:rsidR="00A75F1E" w:rsidRDefault="00A75F1E" w:rsidP="00A75F1E">
      <w:pPr>
        <w:pStyle w:val="Heading2"/>
        <w:rPr>
          <w:lang w:val="sr-Latn-RS"/>
        </w:rPr>
      </w:pPr>
      <w:bookmarkStart w:id="55" w:name="_Toc67080948"/>
      <w:r>
        <w:rPr>
          <w:lang w:val="sr-Latn-RS"/>
        </w:rPr>
        <w:t>Preduslovi</w:t>
      </w:r>
      <w:bookmarkEnd w:id="55"/>
    </w:p>
    <w:p w14:paraId="2BE73380" w14:textId="5FE1E1DB" w:rsid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Da bi se </w:t>
      </w:r>
      <w:r w:rsidR="00211039">
        <w:rPr>
          <w:lang w:val="sr-Latn-RS"/>
        </w:rPr>
        <w:t>izbrisalo pitanje</w:t>
      </w:r>
      <w:r>
        <w:rPr>
          <w:lang w:val="sr-Latn-RS"/>
        </w:rPr>
        <w:t>, neophodno je da korisnik bude ulogovan administratorskim kredencijalima</w:t>
      </w:r>
      <w:r w:rsidR="00CB456F">
        <w:rPr>
          <w:lang w:val="sr-Latn-RS"/>
        </w:rPr>
        <w:t>.</w:t>
      </w:r>
    </w:p>
    <w:p w14:paraId="7A2074DB" w14:textId="542646DB" w:rsidR="00A75F1E" w:rsidRDefault="00A75F1E" w:rsidP="00A75F1E">
      <w:pPr>
        <w:pStyle w:val="Heading2"/>
        <w:rPr>
          <w:lang w:val="sr-Latn-RS"/>
        </w:rPr>
      </w:pPr>
      <w:bookmarkStart w:id="56" w:name="_Toc67080949"/>
      <w:r>
        <w:rPr>
          <w:lang w:val="sr-Latn-RS"/>
        </w:rPr>
        <w:t>Posledice</w:t>
      </w:r>
      <w:bookmarkEnd w:id="56"/>
    </w:p>
    <w:p w14:paraId="5B791E91" w14:textId="344E9022" w:rsidR="00A75F1E" w:rsidRPr="00A75F1E" w:rsidRDefault="009407CF" w:rsidP="00A75F1E">
      <w:pPr>
        <w:pStyle w:val="BodyText"/>
        <w:rPr>
          <w:lang w:val="sr-Latn-RS"/>
        </w:rPr>
      </w:pPr>
      <w:r>
        <w:rPr>
          <w:lang w:val="sr-Latn-RS"/>
        </w:rPr>
        <w:t>Pitanje</w:t>
      </w:r>
      <w:r w:rsidR="00A75F1E">
        <w:rPr>
          <w:lang w:val="sr-Latn-RS"/>
        </w:rPr>
        <w:t xml:space="preserve"> </w:t>
      </w:r>
      <w:r w:rsidR="00B67553">
        <w:rPr>
          <w:lang w:val="sr-Latn-RS"/>
        </w:rPr>
        <w:t xml:space="preserve">za brisanje se uklanja iz tabele sa </w:t>
      </w:r>
      <w:r>
        <w:rPr>
          <w:lang w:val="sr-Latn-RS"/>
        </w:rPr>
        <w:t>postavljenim pitanjima</w:t>
      </w:r>
      <w:r w:rsidR="00B67553">
        <w:rPr>
          <w:lang w:val="sr-Latn-RS"/>
        </w:rPr>
        <w:t xml:space="preserve"> u bazi podataka</w:t>
      </w:r>
      <w:r w:rsidR="00CB456F">
        <w:rPr>
          <w:lang w:val="sr-Latn-RS"/>
        </w:rPr>
        <w:t>.</w:t>
      </w:r>
    </w:p>
    <w:p w14:paraId="772704B0" w14:textId="29BF6516" w:rsidR="00E94641" w:rsidRPr="00774155" w:rsidRDefault="00E94641" w:rsidP="0066280B">
      <w:pPr>
        <w:pStyle w:val="Normal2"/>
        <w:ind w:left="0"/>
        <w:rPr>
          <w:lang w:val="sr-Latn-RS"/>
        </w:rPr>
      </w:pPr>
    </w:p>
    <w:sectPr w:rsidR="00E94641" w:rsidRPr="00774155" w:rsidSect="004B6BD0">
      <w:headerReference w:type="default" r:id="rId8"/>
      <w:footerReference w:type="default" r:id="rId9"/>
      <w:pgSz w:w="12240" w:h="15840"/>
      <w:pgMar w:top="1440" w:right="144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AF2F4" w14:textId="77777777" w:rsidR="002806B1" w:rsidRDefault="002806B1" w:rsidP="00BB5FE8">
      <w:r>
        <w:separator/>
      </w:r>
    </w:p>
  </w:endnote>
  <w:endnote w:type="continuationSeparator" w:id="0">
    <w:p w14:paraId="353B0AC4" w14:textId="77777777" w:rsidR="002806B1" w:rsidRDefault="002806B1" w:rsidP="00BB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DF13" w14:textId="066FE15D" w:rsidR="006000F2" w:rsidRDefault="006000F2" w:rsidP="006000F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343F54" wp14:editId="00B04C68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6AFB36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6E50A9" wp14:editId="1883F0FD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D64908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F192062" wp14:editId="0CC3234D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9AD27" w14:textId="77777777" w:rsidR="006000F2" w:rsidRDefault="006000F2" w:rsidP="006000F2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F1920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.9pt;margin-top:730.4pt;width:221.0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" filled="f" stroked="f">
              <v:textbox inset="0,0,0,0">
                <w:txbxContent>
                  <w:p w14:paraId="46B9AD27" w14:textId="77777777" w:rsidR="006000F2" w:rsidRDefault="006000F2" w:rsidP="006000F2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FC4A43" wp14:editId="24010D35">
              <wp:simplePos x="0" y="0"/>
              <wp:positionH relativeFrom="page">
                <wp:posOffset>3561715</wp:posOffset>
              </wp:positionH>
              <wp:positionV relativeFrom="page">
                <wp:posOffset>9276080</wp:posOffset>
              </wp:positionV>
              <wp:extent cx="520065" cy="165735"/>
              <wp:effectExtent l="0" t="0" r="444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8F94" w14:textId="77777777" w:rsidR="006000F2" w:rsidRPr="005913BE" w:rsidRDefault="006000F2" w:rsidP="006000F2"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 w:rsidRPr="005913BE">
                            <w:rPr>
                              <w:lang w:val="sr-Latn-RS"/>
                            </w:rPr>
                            <w:t>Strana</w:t>
                          </w:r>
                          <w:r w:rsidRPr="005913BE">
                            <w:rPr>
                              <w:spacing w:val="-4"/>
                              <w:lang w:val="sr-Latn-RS"/>
                            </w:rPr>
                            <w:t xml:space="preserve"> </w:t>
                          </w:r>
                          <w:r w:rsidRPr="005913BE">
                            <w:rPr>
                              <w:lang w:val="sr-Latn-RS"/>
                            </w:rPr>
                            <w:fldChar w:fldCharType="begin"/>
                          </w:r>
                          <w:r w:rsidRPr="005913BE">
                            <w:rPr>
                              <w:lang w:val="sr-Latn-RS"/>
                            </w:rPr>
                            <w:instrText xml:space="preserve"> PAGE </w:instrText>
                          </w:r>
                          <w:r w:rsidRPr="005913BE">
                            <w:rPr>
                              <w:lang w:val="sr-Latn-RS"/>
                            </w:rPr>
                            <w:fldChar w:fldCharType="separate"/>
                          </w:r>
                          <w:r w:rsidR="00056BA5">
                            <w:rPr>
                              <w:noProof/>
                              <w:lang w:val="sr-Latn-RS"/>
                            </w:rPr>
                            <w:t>5</w:t>
                          </w:r>
                          <w:r w:rsidRPr="005913BE">
                            <w:rPr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C4A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80.45pt;margin-top:730.4pt;width:40.9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zzrgIAAK8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" filled="f" stroked="f">
              <v:textbox inset="0,0,0,0">
                <w:txbxContent>
                  <w:p w14:paraId="5C348F94" w14:textId="77777777" w:rsidR="006000F2" w:rsidRPr="005913BE" w:rsidRDefault="006000F2" w:rsidP="006000F2"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 w:rsidRPr="005913BE">
                      <w:rPr>
                        <w:lang w:val="sr-Latn-RS"/>
                      </w:rPr>
                      <w:t>Strana</w:t>
                    </w:r>
                    <w:r w:rsidRPr="005913BE">
                      <w:rPr>
                        <w:spacing w:val="-4"/>
                        <w:lang w:val="sr-Latn-RS"/>
                      </w:rPr>
                      <w:t xml:space="preserve"> </w:t>
                    </w:r>
                    <w:r w:rsidRPr="005913BE">
                      <w:rPr>
                        <w:lang w:val="sr-Latn-RS"/>
                      </w:rPr>
                      <w:fldChar w:fldCharType="begin"/>
                    </w:r>
                    <w:r w:rsidRPr="005913BE">
                      <w:rPr>
                        <w:lang w:val="sr-Latn-RS"/>
                      </w:rPr>
                      <w:instrText xml:space="preserve"> PAGE </w:instrText>
                    </w:r>
                    <w:r w:rsidRPr="005913BE">
                      <w:rPr>
                        <w:lang w:val="sr-Latn-RS"/>
                      </w:rPr>
                      <w:fldChar w:fldCharType="separate"/>
                    </w:r>
                    <w:r w:rsidR="00056BA5">
                      <w:rPr>
                        <w:noProof/>
                        <w:lang w:val="sr-Latn-RS"/>
                      </w:rPr>
                      <w:t>5</w:t>
                    </w:r>
                    <w:r w:rsidRPr="005913BE">
                      <w:rPr>
                        <w:lang w:val="sr-Latn-R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6F9171C" w14:textId="77777777" w:rsidR="00E0353E" w:rsidRDefault="00E03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847AE" w14:textId="77777777" w:rsidR="002806B1" w:rsidRDefault="002806B1" w:rsidP="00BB5FE8">
      <w:r>
        <w:separator/>
      </w:r>
    </w:p>
  </w:footnote>
  <w:footnote w:type="continuationSeparator" w:id="0">
    <w:p w14:paraId="602037DE" w14:textId="77777777" w:rsidR="002806B1" w:rsidRDefault="002806B1" w:rsidP="00BB5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D9D5C" w14:textId="5F60839B" w:rsidR="00BB5FE8" w:rsidRDefault="00BB5FE8" w:rsidP="00BB5FE8">
    <w:pPr>
      <w:spacing w:line="245" w:lineRule="exact"/>
      <w:ind w:left="20"/>
    </w:pPr>
    <w:r>
      <w:rPr>
        <w:noProof/>
      </w:rPr>
      <w:drawing>
        <wp:anchor distT="0" distB="0" distL="0" distR="0" simplePos="0" relativeHeight="251659264" behindDoc="1" locked="0" layoutInCell="1" allowOverlap="1" wp14:anchorId="7BB7ECAD" wp14:editId="0D94D63A">
          <wp:simplePos x="0" y="0"/>
          <wp:positionH relativeFrom="margin">
            <wp:posOffset>5090160</wp:posOffset>
          </wp:positionH>
          <wp:positionV relativeFrom="page">
            <wp:posOffset>152400</wp:posOffset>
          </wp:positionV>
          <wp:extent cx="982075" cy="942695"/>
          <wp:effectExtent l="0" t="0" r="889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5E7C04" wp14:editId="6D6D70B6">
              <wp:simplePos x="0" y="0"/>
              <wp:positionH relativeFrom="page">
                <wp:posOffset>-15240</wp:posOffset>
              </wp:positionH>
              <wp:positionV relativeFrom="page">
                <wp:posOffset>443230</wp:posOffset>
              </wp:positionV>
              <wp:extent cx="626745" cy="170815"/>
              <wp:effectExtent l="0" t="0" r="1905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CF130E2" id="Rectangle 1" o:spid="_x0000_s1026" style="position:absolute;margin-left:-1.2pt;margin-top:34.9pt;width:49.35pt;height:1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" fillcolor="#5d79a7" stroked="f">
              <w10:wrap anchorx="page" anchory="page"/>
            </v:rect>
          </w:pict>
        </mc:Fallback>
      </mc:AlternateContent>
    </w:r>
    <w:r>
      <w:t>Web</w:t>
    </w:r>
    <w:r>
      <w:rPr>
        <w:spacing w:val="-4"/>
      </w:rPr>
      <w:t xml:space="preserve"> </w:t>
    </w:r>
    <w:r>
      <w:t>portal</w:t>
    </w:r>
    <w:r>
      <w:rPr>
        <w:spacing w:val="-2"/>
      </w:rPr>
      <w:t xml:space="preserve"> </w:t>
    </w:r>
    <w:proofErr w:type="spellStart"/>
    <w:r>
      <w:t>za</w:t>
    </w:r>
    <w:proofErr w:type="spellEnd"/>
    <w:r>
      <w:rPr>
        <w:spacing w:val="-2"/>
      </w:rPr>
      <w:t xml:space="preserve"> </w:t>
    </w:r>
    <w:proofErr w:type="spellStart"/>
    <w:r>
      <w:t>psihološko</w:t>
    </w:r>
    <w:proofErr w:type="spellEnd"/>
    <w:r>
      <w:rPr>
        <w:spacing w:val="-3"/>
      </w:rPr>
      <w:t xml:space="preserve"> </w:t>
    </w:r>
    <w:proofErr w:type="spellStart"/>
    <w:r>
      <w:t>savetovanje</w:t>
    </w:r>
    <w:proofErr w:type="spellEnd"/>
  </w:p>
  <w:p w14:paraId="5A598CFD" w14:textId="29488D46" w:rsidR="00BB5FE8" w:rsidRDefault="00BB5F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50866"/>
    <w:multiLevelType w:val="hybridMultilevel"/>
    <w:tmpl w:val="B7C6D54E"/>
    <w:lvl w:ilvl="0" w:tplc="AAB2DD94">
      <w:start w:val="1"/>
      <w:numFmt w:val="lowerLetter"/>
      <w:lvlText w:val="3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1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2A763E19"/>
    <w:multiLevelType w:val="hybridMultilevel"/>
    <w:tmpl w:val="12AE0D96"/>
    <w:lvl w:ilvl="0" w:tplc="AAB2DD94">
      <w:start w:val="1"/>
      <w:numFmt w:val="lowerLetter"/>
      <w:lvlText w:val="3%1."/>
      <w:lvlJc w:val="left"/>
      <w:pPr>
        <w:ind w:left="1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>
    <w:nsid w:val="33F6199B"/>
    <w:multiLevelType w:val="hybridMultilevel"/>
    <w:tmpl w:val="153C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F13F1"/>
    <w:multiLevelType w:val="multilevel"/>
    <w:tmpl w:val="A1AE3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4C57C8"/>
    <w:multiLevelType w:val="multilevel"/>
    <w:tmpl w:val="8BACDDCC"/>
    <w:lvl w:ilvl="0">
      <w:start w:val="1"/>
      <w:numFmt w:val="decimal"/>
      <w:pStyle w:val="Heading1"/>
      <w:lvlText w:val="%1."/>
      <w:lvlJc w:val="left"/>
      <w:pPr>
        <w:ind w:left="553" w:hanging="553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1371" w:hanging="651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385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18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69"/>
    <w:rsid w:val="000005E5"/>
    <w:rsid w:val="00016BD1"/>
    <w:rsid w:val="00056BA5"/>
    <w:rsid w:val="000969C6"/>
    <w:rsid w:val="000C59C1"/>
    <w:rsid w:val="00211039"/>
    <w:rsid w:val="002806B1"/>
    <w:rsid w:val="002B6292"/>
    <w:rsid w:val="002F01AB"/>
    <w:rsid w:val="002F0E46"/>
    <w:rsid w:val="0031391F"/>
    <w:rsid w:val="00335AA0"/>
    <w:rsid w:val="003C13D0"/>
    <w:rsid w:val="00415B33"/>
    <w:rsid w:val="00442B3C"/>
    <w:rsid w:val="004B6BD0"/>
    <w:rsid w:val="005443FC"/>
    <w:rsid w:val="00562850"/>
    <w:rsid w:val="005913BE"/>
    <w:rsid w:val="005C7D25"/>
    <w:rsid w:val="005E307A"/>
    <w:rsid w:val="006000F2"/>
    <w:rsid w:val="0066280B"/>
    <w:rsid w:val="00686392"/>
    <w:rsid w:val="006E7074"/>
    <w:rsid w:val="00774155"/>
    <w:rsid w:val="007C2A5D"/>
    <w:rsid w:val="008725E2"/>
    <w:rsid w:val="00872E7A"/>
    <w:rsid w:val="00907ADA"/>
    <w:rsid w:val="00924205"/>
    <w:rsid w:val="009276AD"/>
    <w:rsid w:val="00927BB4"/>
    <w:rsid w:val="009407CF"/>
    <w:rsid w:val="00993249"/>
    <w:rsid w:val="009974AB"/>
    <w:rsid w:val="00A75F1E"/>
    <w:rsid w:val="00A912CC"/>
    <w:rsid w:val="00AC6015"/>
    <w:rsid w:val="00B33426"/>
    <w:rsid w:val="00B45146"/>
    <w:rsid w:val="00B51AE5"/>
    <w:rsid w:val="00B67553"/>
    <w:rsid w:val="00B711BD"/>
    <w:rsid w:val="00BB5FE8"/>
    <w:rsid w:val="00BD5C33"/>
    <w:rsid w:val="00C84884"/>
    <w:rsid w:val="00CB456F"/>
    <w:rsid w:val="00CC149F"/>
    <w:rsid w:val="00CE242E"/>
    <w:rsid w:val="00CF2EDF"/>
    <w:rsid w:val="00D65FCC"/>
    <w:rsid w:val="00D87780"/>
    <w:rsid w:val="00D95889"/>
    <w:rsid w:val="00E0353E"/>
    <w:rsid w:val="00E94641"/>
    <w:rsid w:val="00ED7BAB"/>
    <w:rsid w:val="00EF25FD"/>
    <w:rsid w:val="00F118D9"/>
    <w:rsid w:val="00F207EB"/>
    <w:rsid w:val="00F44848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41D0"/>
  <w15:chartTrackingRefBased/>
  <w15:docId w15:val="{34AD69AF-D9DB-4AA0-AB3B-C3F0CEE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7269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5FD"/>
    <w:pPr>
      <w:numPr>
        <w:numId w:val="15"/>
      </w:numPr>
      <w:tabs>
        <w:tab w:val="left" w:pos="554"/>
      </w:tabs>
      <w:spacing w:before="1"/>
      <w:outlineLvl w:val="0"/>
    </w:pPr>
    <w:rPr>
      <w:rFonts w:asciiTheme="majorHAnsi" w:eastAsiaTheme="majorEastAsia" w:hAnsiTheme="majorHAnsi"/>
      <w:b/>
      <w:bCs/>
      <w:w w:val="90"/>
      <w:kern w:val="32"/>
      <w:sz w:val="48"/>
      <w:szCs w:val="48"/>
    </w:rPr>
  </w:style>
  <w:style w:type="paragraph" w:styleId="Heading2">
    <w:name w:val="heading 2"/>
    <w:basedOn w:val="Heading3"/>
    <w:next w:val="Normal"/>
    <w:link w:val="Heading2Char"/>
    <w:uiPriority w:val="1"/>
    <w:unhideWhenUsed/>
    <w:qFormat/>
    <w:rsid w:val="00EF25FD"/>
    <w:pPr>
      <w:keepNext w:val="0"/>
      <w:numPr>
        <w:ilvl w:val="1"/>
        <w:numId w:val="15"/>
      </w:numPr>
      <w:tabs>
        <w:tab w:val="left" w:pos="1372"/>
      </w:tabs>
      <w:spacing w:before="100" w:after="0" w:line="439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FD"/>
    <w:pPr>
      <w:keepNext/>
      <w:numPr>
        <w:ilvl w:val="2"/>
        <w:numId w:val="22"/>
      </w:numPr>
      <w:spacing w:before="240" w:after="60"/>
      <w:outlineLvl w:val="2"/>
    </w:pPr>
    <w:rPr>
      <w:rFonts w:asciiTheme="majorHAnsi" w:eastAsiaTheme="majorEastAsia" w:hAnsiTheme="majorHAns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FD"/>
    <w:rPr>
      <w:rFonts w:asciiTheme="majorHAnsi" w:eastAsiaTheme="majorEastAsia" w:hAnsiTheme="majorHAnsi" w:cs="Calibri"/>
      <w:b/>
      <w:bCs/>
      <w:w w:val="90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EF25FD"/>
    <w:rPr>
      <w:rFonts w:asciiTheme="majorHAnsi" w:eastAsiaTheme="majorEastAsia" w:hAnsiTheme="majorHAnsi" w:cs="Calibr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5FD"/>
    <w:rPr>
      <w:rFonts w:asciiTheme="majorHAnsi" w:eastAsiaTheme="majorEastAsia" w:hAnsiTheme="majorHAnsi" w:cs="Calibr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BodyText">
    <w:name w:val="Body Text"/>
    <w:basedOn w:val="Normal"/>
    <w:link w:val="BodyTextChar"/>
    <w:uiPriority w:val="1"/>
    <w:qFormat/>
    <w:rsid w:val="00F57269"/>
    <w:pPr>
      <w:ind w:left="83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7269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B5FE8"/>
  </w:style>
  <w:style w:type="paragraph" w:styleId="Header">
    <w:name w:val="header"/>
    <w:basedOn w:val="Normal"/>
    <w:link w:val="Head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uiPriority w:val="39"/>
    <w:qFormat/>
    <w:rsid w:val="004B6BD0"/>
    <w:pPr>
      <w:spacing w:before="101"/>
      <w:ind w:left="335" w:hanging="223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B6BD0"/>
    <w:pPr>
      <w:spacing w:after="100"/>
      <w:ind w:left="440"/>
    </w:pPr>
  </w:style>
  <w:style w:type="paragraph" w:customStyle="1" w:styleId="Normal2">
    <w:name w:val="Normal2"/>
    <w:basedOn w:val="Normal"/>
    <w:link w:val="Normal2Char"/>
    <w:uiPriority w:val="1"/>
    <w:qFormat/>
    <w:rsid w:val="00EF25FD"/>
    <w:pPr>
      <w:ind w:left="1260"/>
    </w:pPr>
    <w:rPr>
      <w:sz w:val="28"/>
      <w:szCs w:val="28"/>
    </w:rPr>
  </w:style>
  <w:style w:type="character" w:customStyle="1" w:styleId="Normal2Char">
    <w:name w:val="Normal2 Char"/>
    <w:basedOn w:val="DefaultParagraphFont"/>
    <w:link w:val="Normal2"/>
    <w:uiPriority w:val="1"/>
    <w:rsid w:val="00EF25FD"/>
    <w:rPr>
      <w:rFonts w:ascii="Calibri" w:eastAsia="Calibri" w:hAnsi="Calibri" w:cs="Calibr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628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3D4A4-4562-467C-A625-52CEE897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197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Katzenberger</dc:creator>
  <cp:lastModifiedBy>Windows User</cp:lastModifiedBy>
  <cp:revision>61</cp:revision>
  <dcterms:created xsi:type="dcterms:W3CDTF">2021-03-19T13:29:00Z</dcterms:created>
  <dcterms:modified xsi:type="dcterms:W3CDTF">2021-03-23T23:09:00Z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etDate">
    <vt:lpwstr>2021-03-19T13:29:59Z</vt:lpwstr>
  </property>
  <property fmtid="{D5CDD505-2E9C-101B-9397-08002B2CF9AE}" pid="10" name="MSIP_Label_f42aa342-8706-4288-bd11-ebb85995028c_Method">
    <vt:lpwstr>Standard</vt:lpwstr>
  </property>
  <property fmtid="{D5CDD505-2E9C-101B-9397-08002B2CF9AE}" pid="11" name="MSIP_Label_f42aa342-8706-4288-bd11-ebb85995028c_Name">
    <vt:lpwstr>Internal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ActionId">
    <vt:lpwstr>beb5d32b-e032-46d4-824c-8eb013b3f5c5</vt:lpwstr>
  </property>
  <property fmtid="{D5CDD505-2E9C-101B-9397-08002B2CF9AE}" pid="14" name="MSIP_Label_f42aa342-8706-4288-bd11-ebb85995028c_ContentBits">
    <vt:lpwstr>0</vt:lpwstr>
  </property>
</Properties>
</file>