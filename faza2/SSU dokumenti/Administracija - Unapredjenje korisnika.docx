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3A26C" w14:textId="77777777" w:rsidR="00F57269" w:rsidRPr="00774155" w:rsidRDefault="00F57269" w:rsidP="009974AB">
      <w:pPr>
        <w:spacing w:before="20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Elektrotehnički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fakultet</w:t>
      </w:r>
    </w:p>
    <w:p w14:paraId="79AACDF1" w14:textId="77777777" w:rsidR="00F57269" w:rsidRPr="00774155" w:rsidRDefault="00F57269" w:rsidP="009974AB">
      <w:pPr>
        <w:spacing w:before="1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Univerziteta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u</w:t>
      </w:r>
      <w:r w:rsidRPr="00774155">
        <w:rPr>
          <w:bCs/>
          <w:spacing w:val="1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Beogradu</w:t>
      </w:r>
    </w:p>
    <w:p w14:paraId="28AB860C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574238A0" w14:textId="77777777" w:rsidR="00F57269" w:rsidRPr="00774155" w:rsidRDefault="00F57269" w:rsidP="00F57269">
      <w:pPr>
        <w:pStyle w:val="BodyText"/>
        <w:spacing w:before="11"/>
        <w:ind w:left="0"/>
        <w:rPr>
          <w:bCs/>
          <w:sz w:val="36"/>
          <w:lang w:val="sr-Latn-RS"/>
        </w:rPr>
      </w:pPr>
    </w:p>
    <w:p w14:paraId="228329CB" w14:textId="77777777" w:rsidR="00F57269" w:rsidRPr="00774155" w:rsidRDefault="00F57269" w:rsidP="009974AB">
      <w:pPr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Principi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softverskog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inženjerstva</w:t>
      </w:r>
    </w:p>
    <w:p w14:paraId="1CE71828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68966DFA" w14:textId="77777777" w:rsidR="00F57269" w:rsidRPr="00774155" w:rsidRDefault="00F57269" w:rsidP="00F57269">
      <w:pPr>
        <w:pStyle w:val="BodyText"/>
        <w:spacing w:before="2"/>
        <w:ind w:left="0"/>
        <w:rPr>
          <w:bCs/>
          <w:sz w:val="36"/>
          <w:lang w:val="sr-Latn-RS"/>
        </w:rPr>
      </w:pPr>
    </w:p>
    <w:p w14:paraId="6E05F98B" w14:textId="77777777" w:rsidR="00F57269" w:rsidRPr="00774155" w:rsidRDefault="00F57269" w:rsidP="00562850">
      <w:pPr>
        <w:pStyle w:val="BodyText"/>
        <w:ind w:left="0"/>
        <w:jc w:val="center"/>
        <w:rPr>
          <w:lang w:val="sr-Latn-RS"/>
        </w:rPr>
      </w:pPr>
      <w:bookmarkStart w:id="0" w:name="_Toc66813609"/>
      <w:bookmarkStart w:id="1" w:name="_Toc66813755"/>
      <w:bookmarkStart w:id="2" w:name="_Toc66923357"/>
      <w:r w:rsidRPr="00CF2EDF">
        <w:rPr>
          <w:lang w:val="sr-Latn-RS"/>
        </w:rPr>
        <w:t>Projektni</w:t>
      </w:r>
      <w:r w:rsidRPr="00774155">
        <w:rPr>
          <w:spacing w:val="-4"/>
          <w:lang w:val="sr-Latn-RS"/>
        </w:rPr>
        <w:t xml:space="preserve"> </w:t>
      </w:r>
      <w:r w:rsidRPr="009974AB">
        <w:rPr>
          <w:lang w:val="sr-Latn-RS"/>
        </w:rPr>
        <w:t>zadatak</w:t>
      </w:r>
      <w:bookmarkEnd w:id="0"/>
      <w:bookmarkEnd w:id="1"/>
      <w:bookmarkEnd w:id="2"/>
    </w:p>
    <w:p w14:paraId="76432EA5" w14:textId="77777777" w:rsidR="00F57269" w:rsidRPr="00774155" w:rsidRDefault="00F57269" w:rsidP="009974AB">
      <w:pPr>
        <w:spacing w:line="487" w:lineRule="exact"/>
        <w:ind w:left="90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Web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portal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za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psihološko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savetovanje</w:t>
      </w:r>
    </w:p>
    <w:p w14:paraId="0A61788A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5859FEB4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0F8D1E8E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33D9D4ED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46CA496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9701026" w14:textId="77777777" w:rsidR="00F57269" w:rsidRPr="00774155" w:rsidRDefault="00F57269" w:rsidP="00F57269">
      <w:pPr>
        <w:pStyle w:val="BodyText"/>
        <w:spacing w:before="11"/>
        <w:ind w:left="0"/>
        <w:jc w:val="center"/>
        <w:rPr>
          <w:bCs/>
          <w:noProof/>
          <w:sz w:val="44"/>
          <w:lang w:val="sr-Latn-RS"/>
        </w:rPr>
      </w:pPr>
      <w:r w:rsidRPr="00774155">
        <w:rPr>
          <w:bCs/>
          <w:noProof/>
          <w:sz w:val="44"/>
          <w:lang w:val="sr-Latn-RS"/>
        </w:rPr>
        <w:t>Specifikacija scenarija upotrebe funkcionalnosti</w:t>
      </w:r>
    </w:p>
    <w:p w14:paraId="3B286011" w14:textId="621586E6" w:rsidR="00F57269" w:rsidRPr="00774155" w:rsidRDefault="00BB5FE8" w:rsidP="00F57269">
      <w:pPr>
        <w:pStyle w:val="BodyText"/>
        <w:spacing w:before="10"/>
        <w:ind w:left="0"/>
        <w:jc w:val="center"/>
        <w:rPr>
          <w:bCs/>
          <w:sz w:val="37"/>
          <w:lang w:val="sr-Latn-RS"/>
        </w:rPr>
      </w:pPr>
      <w:r w:rsidRPr="00774155">
        <w:rPr>
          <w:bCs/>
          <w:i/>
          <w:noProof/>
          <w:sz w:val="44"/>
          <w:lang w:val="sr-Latn-RS"/>
        </w:rPr>
        <w:t xml:space="preserve">Administracija: </w:t>
      </w:r>
      <w:r w:rsidR="001D506B">
        <w:rPr>
          <w:bCs/>
          <w:i/>
          <w:noProof/>
          <w:sz w:val="44"/>
          <w:lang w:val="sr-Latn-RS"/>
        </w:rPr>
        <w:t>unapređenje korisnika u psihologa</w:t>
      </w:r>
    </w:p>
    <w:p w14:paraId="16FA32FC" w14:textId="77777777" w:rsidR="00F57269" w:rsidRPr="00774155" w:rsidRDefault="00F57269" w:rsidP="00562850">
      <w:pPr>
        <w:pStyle w:val="BodyText"/>
        <w:ind w:left="0"/>
        <w:jc w:val="center"/>
        <w:rPr>
          <w:lang w:val="sr-Latn-RS"/>
        </w:rPr>
      </w:pPr>
      <w:bookmarkStart w:id="3" w:name="_Toc66813610"/>
      <w:bookmarkStart w:id="4" w:name="_Toc66813756"/>
      <w:bookmarkStart w:id="5" w:name="_Toc66923358"/>
      <w:r w:rsidRPr="00774155">
        <w:rPr>
          <w:lang w:val="sr-Latn-RS"/>
        </w:rPr>
        <w:t>Verzija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1.0</w:t>
      </w:r>
      <w:bookmarkEnd w:id="3"/>
      <w:bookmarkEnd w:id="4"/>
      <w:bookmarkEnd w:id="5"/>
    </w:p>
    <w:p w14:paraId="1782B9F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0D2569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6F58262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3BD64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3BB548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4A75747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12CBFF29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7087C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B9CDB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B93C1D3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7F8F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B0DE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425FDB8D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727686D6" w14:textId="77777777" w:rsidR="00F57269" w:rsidRPr="00774155" w:rsidRDefault="00F57269" w:rsidP="00F57269">
      <w:pPr>
        <w:pStyle w:val="BodyText"/>
        <w:spacing w:before="9"/>
        <w:ind w:left="0"/>
        <w:rPr>
          <w:bCs/>
          <w:sz w:val="16"/>
          <w:lang w:val="sr-Latn-RS"/>
        </w:rPr>
      </w:pPr>
    </w:p>
    <w:p w14:paraId="50EB09DE" w14:textId="6E4A7098" w:rsidR="00BB5FE8" w:rsidRPr="00774155" w:rsidRDefault="00BB5FE8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63C55C2F" w14:textId="77777777" w:rsidR="00BB5FE8" w:rsidRPr="00562850" w:rsidRDefault="00BB5FE8" w:rsidP="00562850">
      <w:pPr>
        <w:pStyle w:val="BodyText"/>
        <w:ind w:left="180"/>
        <w:rPr>
          <w:rFonts w:asciiTheme="majorHAnsi" w:hAnsiTheme="majorHAnsi" w:cstheme="majorHAnsi"/>
          <w:sz w:val="36"/>
          <w:szCs w:val="36"/>
          <w:lang w:val="sr-Latn-RS"/>
        </w:rPr>
      </w:pPr>
      <w:bookmarkStart w:id="6" w:name="_Toc66813611"/>
      <w:bookmarkStart w:id="7" w:name="_Toc66813757"/>
      <w:bookmarkStart w:id="8" w:name="_Toc66923359"/>
      <w:r w:rsidRPr="00562850">
        <w:rPr>
          <w:rFonts w:asciiTheme="majorHAnsi" w:hAnsiTheme="majorHAnsi" w:cstheme="majorHAnsi"/>
          <w:sz w:val="36"/>
          <w:szCs w:val="36"/>
          <w:lang w:val="sr-Latn-RS"/>
        </w:rPr>
        <w:lastRenderedPageBreak/>
        <w:t>Istorija</w:t>
      </w:r>
      <w:r w:rsidRPr="00562850">
        <w:rPr>
          <w:rFonts w:asciiTheme="majorHAnsi" w:hAnsiTheme="majorHAnsi" w:cstheme="majorHAnsi"/>
          <w:spacing w:val="-2"/>
          <w:sz w:val="36"/>
          <w:szCs w:val="36"/>
          <w:lang w:val="sr-Latn-RS"/>
        </w:rPr>
        <w:t xml:space="preserve"> </w:t>
      </w:r>
      <w:r w:rsidRPr="00562850">
        <w:rPr>
          <w:rFonts w:asciiTheme="majorHAnsi" w:hAnsiTheme="majorHAnsi" w:cstheme="majorHAnsi"/>
          <w:sz w:val="36"/>
          <w:szCs w:val="36"/>
          <w:lang w:val="sr-Latn-RS"/>
        </w:rPr>
        <w:t>izmena</w:t>
      </w:r>
      <w:bookmarkEnd w:id="6"/>
      <w:bookmarkEnd w:id="7"/>
      <w:bookmarkEnd w:id="8"/>
    </w:p>
    <w:p w14:paraId="256E6286" w14:textId="77777777" w:rsidR="00BB5FE8" w:rsidRPr="00774155" w:rsidRDefault="00BB5FE8" w:rsidP="00BB5FE8">
      <w:pPr>
        <w:pStyle w:val="BodyText"/>
        <w:ind w:left="0"/>
        <w:rPr>
          <w:bCs/>
          <w:sz w:val="20"/>
          <w:lang w:val="sr-Latn-RS"/>
        </w:rPr>
      </w:pPr>
    </w:p>
    <w:p w14:paraId="16C6744A" w14:textId="77777777" w:rsidR="00BB5FE8" w:rsidRPr="00774155" w:rsidRDefault="00BB5FE8" w:rsidP="00BB5FE8">
      <w:pPr>
        <w:pStyle w:val="BodyText"/>
        <w:spacing w:before="11"/>
        <w:ind w:left="0"/>
        <w:rPr>
          <w:bCs/>
          <w:sz w:val="15"/>
          <w:lang w:val="sr-Latn-RS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BB5FE8" w:rsidRPr="00774155" w14:paraId="72FB3322" w14:textId="77777777" w:rsidTr="00F54A1A">
        <w:trPr>
          <w:trHeight w:val="294"/>
        </w:trPr>
        <w:tc>
          <w:tcPr>
            <w:tcW w:w="1188" w:type="dxa"/>
          </w:tcPr>
          <w:p w14:paraId="56680AE8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32" w:right="222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Verzija</w:t>
            </w:r>
          </w:p>
        </w:tc>
        <w:tc>
          <w:tcPr>
            <w:tcW w:w="1860" w:type="dxa"/>
          </w:tcPr>
          <w:p w14:paraId="70773FD1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29" w:right="221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Datum</w:t>
            </w:r>
          </w:p>
        </w:tc>
        <w:tc>
          <w:tcPr>
            <w:tcW w:w="3307" w:type="dxa"/>
          </w:tcPr>
          <w:p w14:paraId="29D83774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711" w:right="698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Opis</w:t>
            </w:r>
          </w:p>
        </w:tc>
        <w:tc>
          <w:tcPr>
            <w:tcW w:w="3564" w:type="dxa"/>
          </w:tcPr>
          <w:p w14:paraId="66D420CD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1476" w:right="1465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Autor</w:t>
            </w:r>
          </w:p>
        </w:tc>
      </w:tr>
      <w:tr w:rsidR="00BB5FE8" w:rsidRPr="00774155" w14:paraId="33510B21" w14:textId="77777777" w:rsidTr="00F54A1A">
        <w:trPr>
          <w:trHeight w:val="511"/>
        </w:trPr>
        <w:tc>
          <w:tcPr>
            <w:tcW w:w="1188" w:type="dxa"/>
          </w:tcPr>
          <w:p w14:paraId="29E59750" w14:textId="77777777" w:rsidR="00BB5FE8" w:rsidRPr="00774155" w:rsidRDefault="00BB5FE8" w:rsidP="00F54A1A">
            <w:pPr>
              <w:pStyle w:val="TableParagraph"/>
              <w:spacing w:line="341" w:lineRule="exact"/>
              <w:ind w:left="232" w:right="222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1.0</w:t>
            </w:r>
          </w:p>
        </w:tc>
        <w:tc>
          <w:tcPr>
            <w:tcW w:w="1860" w:type="dxa"/>
          </w:tcPr>
          <w:p w14:paraId="67EAAA8E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24.03.2021.</w:t>
            </w:r>
          </w:p>
          <w:p w14:paraId="309E0944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9D63CF6" w14:textId="77777777" w:rsidR="00BB5FE8" w:rsidRPr="00774155" w:rsidRDefault="00BB5FE8" w:rsidP="00F54A1A">
            <w:pPr>
              <w:pStyle w:val="TableParagraph"/>
              <w:spacing w:line="341" w:lineRule="exact"/>
              <w:ind w:left="711" w:right="698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Osnovna</w:t>
            </w:r>
            <w:r w:rsidRPr="00774155">
              <w:rPr>
                <w:bCs/>
                <w:spacing w:val="-2"/>
                <w:sz w:val="28"/>
                <w:lang w:val="sr-Latn-RS"/>
              </w:rPr>
              <w:t xml:space="preserve"> </w:t>
            </w:r>
            <w:r w:rsidRPr="00774155">
              <w:rPr>
                <w:bCs/>
                <w:sz w:val="28"/>
                <w:lang w:val="sr-Latn-RS"/>
              </w:rPr>
              <w:t>verzija</w:t>
            </w:r>
          </w:p>
        </w:tc>
        <w:tc>
          <w:tcPr>
            <w:tcW w:w="3564" w:type="dxa"/>
          </w:tcPr>
          <w:p w14:paraId="6AED793D" w14:textId="3EF7446C" w:rsidR="00BB5FE8" w:rsidRPr="00774155" w:rsidRDefault="00BB5FE8" w:rsidP="00F54A1A">
            <w:pPr>
              <w:pStyle w:val="TableParagraph"/>
              <w:spacing w:line="321" w:lineRule="exact"/>
              <w:ind w:left="613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Katzenberger Viktor</w:t>
            </w:r>
          </w:p>
        </w:tc>
      </w:tr>
      <w:tr w:rsidR="00BB5FE8" w:rsidRPr="00774155" w14:paraId="4BEA3195" w14:textId="77777777" w:rsidTr="00F54A1A">
        <w:trPr>
          <w:trHeight w:val="534"/>
        </w:trPr>
        <w:tc>
          <w:tcPr>
            <w:tcW w:w="1188" w:type="dxa"/>
          </w:tcPr>
          <w:p w14:paraId="4724AF1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655E6889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71DD45C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50CAE6B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1301EB67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4BB077A1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562C8A83" w14:textId="77777777" w:rsidTr="00F54A1A">
        <w:trPr>
          <w:trHeight w:val="544"/>
        </w:trPr>
        <w:tc>
          <w:tcPr>
            <w:tcW w:w="1188" w:type="dxa"/>
          </w:tcPr>
          <w:p w14:paraId="727CEFA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3E02C14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0ABE3C2E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F1773B2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01BE5C58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7EE945E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0A3C5A38" w14:textId="77777777" w:rsidTr="00F54A1A">
        <w:trPr>
          <w:trHeight w:val="568"/>
        </w:trPr>
        <w:tc>
          <w:tcPr>
            <w:tcW w:w="1188" w:type="dxa"/>
          </w:tcPr>
          <w:p w14:paraId="05CAA64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4A59875F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67AB2D5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2CF736AD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22F95D0C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537352C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</w:tbl>
    <w:p w14:paraId="38CE7759" w14:textId="36EA563F" w:rsidR="00E0353E" w:rsidRPr="00774155" w:rsidRDefault="00E0353E">
      <w:pPr>
        <w:rPr>
          <w:bCs/>
          <w:lang w:val="sr-Latn-RS"/>
        </w:rPr>
      </w:pPr>
    </w:p>
    <w:p w14:paraId="56FB92C4" w14:textId="77777777" w:rsidR="00E0353E" w:rsidRPr="00774155" w:rsidRDefault="00E0353E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sdt>
      <w:sdtPr>
        <w:rPr>
          <w:b w:val="0"/>
          <w:bCs w:val="0"/>
          <w:sz w:val="22"/>
          <w:szCs w:val="22"/>
          <w:lang w:val="sr-Latn-RS"/>
        </w:rPr>
        <w:id w:val="1617558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84CB46" w14:textId="77777777" w:rsidR="0077715D" w:rsidRDefault="004B6BD0" w:rsidP="00C84884">
          <w:pPr>
            <w:pStyle w:val="Heading4"/>
            <w:rPr>
              <w:noProof/>
            </w:rPr>
          </w:pPr>
          <w:r w:rsidRPr="00C84884">
            <w:rPr>
              <w:rFonts w:asciiTheme="majorHAnsi" w:hAnsiTheme="majorHAnsi" w:cstheme="majorHAnsi"/>
              <w:color w:val="000000" w:themeColor="text1"/>
              <w:sz w:val="36"/>
              <w:lang w:val="sr-Latn-RS"/>
            </w:rPr>
            <w:t>Sadržaj</w: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begin"/>
          </w:r>
          <w:r w:rsidRPr="00774155">
            <w:rPr>
              <w:lang w:val="sr-Latn-RS"/>
            </w:rPr>
            <w:instrText xml:space="preserve"> TOC \o "1-3" \h \z \u </w:instrTex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separate"/>
          </w:r>
        </w:p>
        <w:p w14:paraId="197745C7" w14:textId="50645C14" w:rsidR="0077715D" w:rsidRDefault="0077715D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83231" w:history="1">
            <w:r w:rsidRPr="00770E52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94D3" w14:textId="737AB463" w:rsidR="0077715D" w:rsidRDefault="0077715D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32" w:history="1">
            <w:r w:rsidRPr="00770E52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189A" w14:textId="040944DD" w:rsidR="0077715D" w:rsidRDefault="0077715D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33" w:history="1">
            <w:r w:rsidRPr="00770E52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Namena</w:t>
            </w:r>
            <w:r w:rsidRPr="00770E52">
              <w:rPr>
                <w:rStyle w:val="Hyperlink"/>
                <w:noProof/>
                <w:spacing w:val="-4"/>
                <w:lang w:val="sr-Latn-RS"/>
              </w:rPr>
              <w:t xml:space="preserve"> </w:t>
            </w:r>
            <w:r w:rsidRPr="00770E52">
              <w:rPr>
                <w:rStyle w:val="Hyperlink"/>
                <w:noProof/>
                <w:lang w:val="sr-Latn-RS"/>
              </w:rPr>
              <w:t>dokumenta</w:t>
            </w:r>
            <w:r w:rsidRPr="00770E52">
              <w:rPr>
                <w:rStyle w:val="Hyperlink"/>
                <w:noProof/>
                <w:spacing w:val="-3"/>
                <w:lang w:val="sr-Latn-RS"/>
              </w:rPr>
              <w:t xml:space="preserve"> </w:t>
            </w:r>
            <w:r w:rsidRPr="00770E52">
              <w:rPr>
                <w:rStyle w:val="Hyperlink"/>
                <w:noProof/>
                <w:lang w:val="sr-Latn-RS"/>
              </w:rPr>
              <w:t>i</w:t>
            </w:r>
            <w:r w:rsidRPr="00770E52">
              <w:rPr>
                <w:rStyle w:val="Hyperlink"/>
                <w:noProof/>
                <w:spacing w:val="-2"/>
                <w:lang w:val="sr-Latn-RS"/>
              </w:rPr>
              <w:t xml:space="preserve"> </w:t>
            </w:r>
            <w:r w:rsidRPr="00770E52">
              <w:rPr>
                <w:rStyle w:val="Hyperlink"/>
                <w:noProof/>
                <w:lang w:val="sr-Latn-RS"/>
              </w:rPr>
              <w:t>ciljna</w:t>
            </w:r>
            <w:r w:rsidRPr="00770E52">
              <w:rPr>
                <w:rStyle w:val="Hyperlink"/>
                <w:noProof/>
                <w:spacing w:val="-1"/>
                <w:lang w:val="sr-Latn-RS"/>
              </w:rPr>
              <w:t xml:space="preserve"> </w:t>
            </w:r>
            <w:r w:rsidRPr="00770E52">
              <w:rPr>
                <w:rStyle w:val="Hyperlink"/>
                <w:noProof/>
                <w:lang w:val="sr-Latn-RS"/>
              </w:rPr>
              <w:t>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9D65" w14:textId="24CC4099" w:rsidR="0077715D" w:rsidRDefault="0077715D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34" w:history="1">
            <w:r w:rsidRPr="00770E52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F02E" w14:textId="4382468A" w:rsidR="0077715D" w:rsidRDefault="0077715D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35" w:history="1">
            <w:r w:rsidRPr="00770E52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C8EF" w14:textId="4EFE160B" w:rsidR="0077715D" w:rsidRDefault="0077715D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36" w:history="1">
            <w:r w:rsidRPr="00770E52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Uputstvo za pisanje specifikacije scenarija upotrebe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69D2" w14:textId="67B47A27" w:rsidR="0077715D" w:rsidRDefault="0077715D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37" w:history="1">
            <w:r w:rsidRPr="00770E52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4D78" w14:textId="5F0BB416" w:rsidR="0077715D" w:rsidRDefault="0077715D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83238" w:history="1">
            <w:r w:rsidRPr="00770E52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Scenario unapređenja korisnika u psihologa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C691" w14:textId="40D184AE" w:rsidR="0077715D" w:rsidRDefault="0077715D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39" w:history="1">
            <w:r w:rsidRPr="00770E52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7793" w14:textId="51BD899E" w:rsidR="0077715D" w:rsidRDefault="0077715D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40" w:history="1">
            <w:r w:rsidRPr="00770E52">
              <w:rPr>
                <w:rStyle w:val="Hyperlink"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2682" w14:textId="131418E4" w:rsidR="0077715D" w:rsidRDefault="0077715D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41" w:history="1">
            <w:r w:rsidRPr="00770E52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Administrator uspešno unapređuje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167B" w14:textId="4EB86E9A" w:rsidR="0077715D" w:rsidRDefault="0077715D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42" w:history="1">
            <w:r w:rsidRPr="00770E52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Administrator odbija zahtev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2A93" w14:textId="145600A6" w:rsidR="0077715D" w:rsidRDefault="0077715D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43" w:history="1">
            <w:r w:rsidRPr="00770E52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2498" w14:textId="64A60088" w:rsidR="0077715D" w:rsidRDefault="0077715D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44" w:history="1">
            <w:r w:rsidRPr="00770E52">
              <w:rPr>
                <w:rStyle w:val="Hyperlink"/>
                <w:noProof/>
                <w:lang w:val="sr-Latn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90DF" w14:textId="52430770" w:rsidR="0077715D" w:rsidRDefault="0077715D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3245" w:history="1">
            <w:r w:rsidRPr="00770E52">
              <w:rPr>
                <w:rStyle w:val="Hyperlink"/>
                <w:noProof/>
                <w:lang w:val="sr-Latn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770E52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6560" w14:textId="77777777" w:rsidR="004B6BD0" w:rsidRPr="00774155" w:rsidRDefault="004B6BD0" w:rsidP="004B6BD0">
          <w:pPr>
            <w:spacing w:line="360" w:lineRule="auto"/>
            <w:rPr>
              <w:bCs/>
              <w:lang w:val="sr-Latn-RS"/>
            </w:rPr>
          </w:pPr>
          <w:r w:rsidRPr="00774155">
            <w:rPr>
              <w:bCs/>
              <w:noProof/>
              <w:sz w:val="20"/>
              <w:lang w:val="sr-Latn-RS"/>
            </w:rPr>
            <w:fldChar w:fldCharType="end"/>
          </w:r>
        </w:p>
      </w:sdtContent>
    </w:sdt>
    <w:p w14:paraId="4F958A60" w14:textId="132DBF3D" w:rsidR="004B6BD0" w:rsidRPr="00774155" w:rsidRDefault="004B6BD0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0B479963" w14:textId="77777777" w:rsidR="004B6BD0" w:rsidRPr="00774155" w:rsidRDefault="004B6BD0" w:rsidP="00EF25FD">
      <w:pPr>
        <w:pStyle w:val="Heading1"/>
        <w:numPr>
          <w:ilvl w:val="0"/>
          <w:numId w:val="17"/>
        </w:numPr>
        <w:rPr>
          <w:lang w:val="sr-Latn-RS"/>
        </w:rPr>
      </w:pPr>
      <w:bookmarkStart w:id="9" w:name="_Toc66813612"/>
      <w:bookmarkStart w:id="10" w:name="_Toc66921091"/>
      <w:bookmarkStart w:id="11" w:name="_Toc67083231"/>
      <w:r w:rsidRPr="00774155">
        <w:rPr>
          <w:lang w:val="sr-Latn-RS"/>
        </w:rPr>
        <w:lastRenderedPageBreak/>
        <w:t>Uvod</w:t>
      </w:r>
      <w:bookmarkEnd w:id="9"/>
      <w:bookmarkEnd w:id="10"/>
      <w:bookmarkEnd w:id="11"/>
    </w:p>
    <w:p w14:paraId="54D4160C" w14:textId="77777777" w:rsidR="004B6BD0" w:rsidRPr="00774155" w:rsidRDefault="004B6BD0" w:rsidP="00EF25FD">
      <w:pPr>
        <w:pStyle w:val="Heading2"/>
        <w:numPr>
          <w:ilvl w:val="1"/>
          <w:numId w:val="17"/>
        </w:numPr>
        <w:rPr>
          <w:lang w:val="sr-Latn-RS"/>
        </w:rPr>
      </w:pPr>
      <w:bookmarkStart w:id="12" w:name="_Toc66813613"/>
      <w:bookmarkStart w:id="13" w:name="_Toc66916125"/>
      <w:bookmarkStart w:id="14" w:name="_Toc66921092"/>
      <w:bookmarkStart w:id="15" w:name="_Toc67083232"/>
      <w:r w:rsidRPr="00774155">
        <w:rPr>
          <w:lang w:val="sr-Latn-RS"/>
        </w:rPr>
        <w:t>Rezime</w:t>
      </w:r>
      <w:bookmarkEnd w:id="12"/>
      <w:bookmarkEnd w:id="13"/>
      <w:bookmarkEnd w:id="14"/>
      <w:bookmarkEnd w:id="15"/>
    </w:p>
    <w:p w14:paraId="675EB534" w14:textId="14E6818F" w:rsidR="004B6BD0" w:rsidRPr="00774155" w:rsidRDefault="004B6BD0" w:rsidP="00EF25FD">
      <w:pPr>
        <w:pStyle w:val="Normal2"/>
        <w:rPr>
          <w:lang w:val="sr-Latn-RS"/>
        </w:rPr>
      </w:pPr>
      <w:bookmarkStart w:id="16" w:name="_Toc66916126"/>
      <w:bookmarkStart w:id="17" w:name="_Toc66921093"/>
      <w:bookmarkStart w:id="18" w:name="_Toc66923362"/>
      <w:r w:rsidRPr="00774155">
        <w:rPr>
          <w:lang w:val="sr-Latn-RS"/>
        </w:rPr>
        <w:t xml:space="preserve">Definisanje scenarija upotrebe </w:t>
      </w:r>
      <w:bookmarkEnd w:id="16"/>
      <w:bookmarkEnd w:id="17"/>
      <w:bookmarkEnd w:id="18"/>
      <w:r w:rsidR="00E02951">
        <w:rPr>
          <w:lang w:val="sr-Latn-RS"/>
        </w:rPr>
        <w:t>pri unapređenju korisnika koji nije psiholog u korisnika-psihologa.</w:t>
      </w:r>
    </w:p>
    <w:p w14:paraId="375A8CD8" w14:textId="24F615A7" w:rsidR="004B6BD0" w:rsidRPr="00774155" w:rsidRDefault="004B6BD0" w:rsidP="00EF25FD">
      <w:pPr>
        <w:pStyle w:val="Heading2"/>
        <w:rPr>
          <w:lang w:val="sr-Latn-RS"/>
        </w:rPr>
      </w:pPr>
      <w:bookmarkStart w:id="19" w:name="_Toc66813614"/>
      <w:bookmarkStart w:id="20" w:name="_Toc66916127"/>
      <w:bookmarkStart w:id="21" w:name="_Toc66921094"/>
      <w:bookmarkStart w:id="22" w:name="_Toc67083233"/>
      <w:r w:rsidRPr="00774155">
        <w:rPr>
          <w:lang w:val="sr-Latn-RS"/>
        </w:rPr>
        <w:t>Namena</w:t>
      </w:r>
      <w:r w:rsidRPr="00774155">
        <w:rPr>
          <w:spacing w:val="-4"/>
          <w:lang w:val="sr-Latn-RS"/>
        </w:rPr>
        <w:t xml:space="preserve"> </w:t>
      </w:r>
      <w:r w:rsidRPr="00774155">
        <w:rPr>
          <w:lang w:val="sr-Latn-RS"/>
        </w:rPr>
        <w:t>dokumenta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i</w:t>
      </w:r>
      <w:r w:rsidRPr="00774155">
        <w:rPr>
          <w:spacing w:val="-2"/>
          <w:lang w:val="sr-Latn-RS"/>
        </w:rPr>
        <w:t xml:space="preserve"> </w:t>
      </w:r>
      <w:r w:rsidRPr="00774155">
        <w:rPr>
          <w:lang w:val="sr-Latn-RS"/>
        </w:rPr>
        <w:t>ciljna</w:t>
      </w:r>
      <w:r w:rsidRPr="00774155">
        <w:rPr>
          <w:spacing w:val="-1"/>
          <w:lang w:val="sr-Latn-RS"/>
        </w:rPr>
        <w:t xml:space="preserve"> </w:t>
      </w:r>
      <w:r w:rsidRPr="00774155">
        <w:rPr>
          <w:lang w:val="sr-Latn-RS"/>
        </w:rPr>
        <w:t>grupa</w:t>
      </w:r>
      <w:bookmarkEnd w:id="19"/>
      <w:bookmarkEnd w:id="20"/>
      <w:bookmarkEnd w:id="21"/>
      <w:bookmarkEnd w:id="22"/>
    </w:p>
    <w:p w14:paraId="27DA0519" w14:textId="7A5A8306" w:rsidR="004B6BD0" w:rsidRPr="00774155" w:rsidRDefault="004B6BD0" w:rsidP="00EF25FD">
      <w:pPr>
        <w:pStyle w:val="Normal2"/>
        <w:rPr>
          <w:lang w:val="sr-Latn-RS"/>
        </w:rPr>
      </w:pPr>
      <w:bookmarkStart w:id="23" w:name="_Toc66916128"/>
      <w:bookmarkStart w:id="24" w:name="_Toc66921095"/>
      <w:bookmarkStart w:id="25" w:name="_Toc66923364"/>
      <w:r w:rsidRPr="00774155">
        <w:rPr>
          <w:lang w:val="sr-Latn-RS"/>
        </w:rPr>
        <w:t>Dokument služi kao pomoć članovima projektnog tima za razvoj i testiranje projekta, takođe može se koristiti i kao pomoć pri pisanju uputstva za upotrebu.</w:t>
      </w:r>
      <w:bookmarkEnd w:id="23"/>
      <w:bookmarkEnd w:id="24"/>
      <w:bookmarkEnd w:id="25"/>
    </w:p>
    <w:p w14:paraId="15EC3AF5" w14:textId="489B635D" w:rsidR="00ED7BAB" w:rsidRPr="00774155" w:rsidRDefault="004B6BD0" w:rsidP="00EF25FD">
      <w:pPr>
        <w:pStyle w:val="Heading2"/>
        <w:rPr>
          <w:lang w:val="sr-Latn-RS"/>
        </w:rPr>
      </w:pPr>
      <w:bookmarkStart w:id="26" w:name="_Toc66813615"/>
      <w:bookmarkStart w:id="27" w:name="_Toc66916129"/>
      <w:bookmarkStart w:id="28" w:name="_Toc66921096"/>
      <w:bookmarkStart w:id="29" w:name="_Toc67083234"/>
      <w:r w:rsidRPr="00774155">
        <w:rPr>
          <w:lang w:val="sr-Latn-RS"/>
        </w:rPr>
        <w:t>Reference</w:t>
      </w:r>
      <w:bookmarkEnd w:id="26"/>
      <w:bookmarkEnd w:id="27"/>
      <w:bookmarkEnd w:id="28"/>
      <w:bookmarkEnd w:id="29"/>
    </w:p>
    <w:p w14:paraId="58153891" w14:textId="234F41F0" w:rsidR="00ED7BAB" w:rsidRPr="00774155" w:rsidRDefault="004B6BD0" w:rsidP="007013B0">
      <w:pPr>
        <w:pStyle w:val="Heading3"/>
        <w:ind w:hanging="414"/>
        <w:rPr>
          <w:lang w:val="sr-Latn-RS"/>
        </w:rPr>
      </w:pPr>
      <w:bookmarkStart w:id="30" w:name="_Toc66916130"/>
      <w:bookmarkStart w:id="31" w:name="_Toc66921097"/>
      <w:bookmarkStart w:id="32" w:name="_Toc66923366"/>
      <w:bookmarkStart w:id="33" w:name="_Toc67083235"/>
      <w:r w:rsidRPr="00774155">
        <w:rPr>
          <w:lang w:val="sr-Latn-RS"/>
        </w:rPr>
        <w:t>Projektni zadatak</w:t>
      </w:r>
      <w:bookmarkEnd w:id="30"/>
      <w:bookmarkEnd w:id="31"/>
      <w:bookmarkEnd w:id="32"/>
      <w:bookmarkEnd w:id="33"/>
    </w:p>
    <w:p w14:paraId="32A14B43" w14:textId="115DDD03" w:rsidR="00EF25FD" w:rsidRPr="00774155" w:rsidRDefault="00EF25FD" w:rsidP="007013B0">
      <w:pPr>
        <w:pStyle w:val="Heading3"/>
        <w:ind w:hanging="414"/>
        <w:rPr>
          <w:lang w:val="sr-Latn-RS"/>
        </w:rPr>
      </w:pPr>
      <w:bookmarkStart w:id="34" w:name="_Toc67083236"/>
      <w:r w:rsidRPr="00774155">
        <w:rPr>
          <w:lang w:val="sr-Latn-RS"/>
        </w:rPr>
        <w:t>Uputstvo za pisanje specifikacije scenarija upotrebe funkcionalnosti</w:t>
      </w:r>
      <w:bookmarkEnd w:id="34"/>
    </w:p>
    <w:p w14:paraId="3F65A408" w14:textId="3047DD41" w:rsidR="004B6BD0" w:rsidRPr="00774155" w:rsidRDefault="004B6BD0" w:rsidP="00EF25FD">
      <w:pPr>
        <w:pStyle w:val="Heading2"/>
        <w:rPr>
          <w:lang w:val="sr-Latn-RS"/>
        </w:rPr>
      </w:pPr>
      <w:bookmarkStart w:id="35" w:name="_Toc66813616"/>
      <w:bookmarkStart w:id="36" w:name="_Toc66916131"/>
      <w:bookmarkStart w:id="37" w:name="_Toc66921098"/>
      <w:bookmarkStart w:id="38" w:name="_Toc67083237"/>
      <w:r w:rsidRPr="00774155">
        <w:rPr>
          <w:lang w:val="sr-Latn-RS"/>
        </w:rPr>
        <w:t>Otvorena pitanja</w:t>
      </w:r>
      <w:bookmarkEnd w:id="35"/>
      <w:bookmarkEnd w:id="36"/>
      <w:bookmarkEnd w:id="37"/>
      <w:bookmarkEnd w:id="38"/>
    </w:p>
    <w:p w14:paraId="28C3146A" w14:textId="5181F821" w:rsidR="002F0E46" w:rsidRPr="00B0131E" w:rsidRDefault="00686392" w:rsidP="00B0131E">
      <w:pPr>
        <w:pStyle w:val="Normal2"/>
        <w:numPr>
          <w:ilvl w:val="2"/>
          <w:numId w:val="15"/>
        </w:numPr>
        <w:ind w:left="1170"/>
        <w:rPr>
          <w:lang w:val="sr-Latn-RS"/>
        </w:rPr>
      </w:pPr>
      <w:r>
        <w:rPr>
          <w:lang w:val="sr-Latn-RS"/>
        </w:rPr>
        <w:t xml:space="preserve">Da li je potrebno da se sa početne stranice portala može </w:t>
      </w:r>
      <w:proofErr w:type="spellStart"/>
      <w:r>
        <w:rPr>
          <w:lang w:val="sr-Latn-RS"/>
        </w:rPr>
        <w:t>navigirati</w:t>
      </w:r>
      <w:proofErr w:type="spellEnd"/>
      <w:r>
        <w:rPr>
          <w:lang w:val="sr-Latn-RS"/>
        </w:rPr>
        <w:t xml:space="preserve"> u administratorsku konzolu, pod uslovom da je korisnik administrator?</w:t>
      </w:r>
      <w:r w:rsidR="002F0E46" w:rsidRPr="00B0131E">
        <w:rPr>
          <w:lang w:val="sr-Latn-RS"/>
        </w:rPr>
        <w:br w:type="page"/>
      </w:r>
    </w:p>
    <w:p w14:paraId="306F0C2D" w14:textId="086B8178" w:rsidR="0066280B" w:rsidRPr="00774155" w:rsidRDefault="0066280B" w:rsidP="00CC149F">
      <w:pPr>
        <w:pStyle w:val="Heading1"/>
        <w:rPr>
          <w:lang w:val="sr-Latn-RS"/>
        </w:rPr>
      </w:pPr>
      <w:bookmarkStart w:id="39" w:name="_Toc66916133"/>
      <w:bookmarkStart w:id="40" w:name="_Toc66921100"/>
      <w:bookmarkStart w:id="41" w:name="_Toc67083238"/>
      <w:r w:rsidRPr="00774155">
        <w:rPr>
          <w:lang w:val="sr-Latn-RS"/>
        </w:rPr>
        <w:lastRenderedPageBreak/>
        <w:t xml:space="preserve">Scenario </w:t>
      </w:r>
      <w:bookmarkEnd w:id="39"/>
      <w:bookmarkEnd w:id="40"/>
      <w:r w:rsidR="007B24EA">
        <w:rPr>
          <w:lang w:val="sr-Latn-RS"/>
        </w:rPr>
        <w:t>unapređenja korisnika u psihologa</w:t>
      </w:r>
      <w:bookmarkEnd w:id="41"/>
    </w:p>
    <w:p w14:paraId="2F32DE16" w14:textId="77777777" w:rsidR="0066280B" w:rsidRPr="00774155" w:rsidRDefault="0066280B" w:rsidP="00CC149F">
      <w:pPr>
        <w:pStyle w:val="Heading2"/>
        <w:rPr>
          <w:lang w:val="sr-Latn-RS"/>
        </w:rPr>
      </w:pPr>
      <w:bookmarkStart w:id="42" w:name="_Toc66916134"/>
      <w:bookmarkStart w:id="43" w:name="_Toc66813618"/>
      <w:bookmarkStart w:id="44" w:name="_Toc66921101"/>
      <w:bookmarkStart w:id="45" w:name="_Toc67083239"/>
      <w:r w:rsidRPr="00774155">
        <w:rPr>
          <w:lang w:val="sr-Latn-RS"/>
        </w:rPr>
        <w:t>Kratak opis</w:t>
      </w:r>
      <w:bookmarkEnd w:id="42"/>
      <w:bookmarkEnd w:id="43"/>
      <w:bookmarkEnd w:id="44"/>
      <w:bookmarkEnd w:id="45"/>
    </w:p>
    <w:p w14:paraId="4D7EAD43" w14:textId="45956EC3" w:rsidR="0066280B" w:rsidRPr="00774155" w:rsidRDefault="0066280B" w:rsidP="0066280B">
      <w:pPr>
        <w:pStyle w:val="BodyText"/>
        <w:rPr>
          <w:lang w:val="sr-Latn-RS"/>
        </w:rPr>
      </w:pPr>
      <w:r w:rsidRPr="00774155">
        <w:rPr>
          <w:lang w:val="sr-Latn-RS"/>
        </w:rPr>
        <w:t xml:space="preserve">Administrator ima mogućnost da </w:t>
      </w:r>
      <w:r w:rsidR="00FE29C8">
        <w:rPr>
          <w:lang w:val="sr-Latn-RS"/>
        </w:rPr>
        <w:t>unapredi bilo kog korisnika u psihologa, uz poslat zahtev od strane tog korisnika. Administrator donosi odluku na osnovu priložene dokumentacije.</w:t>
      </w:r>
    </w:p>
    <w:p w14:paraId="0FC9B0D2" w14:textId="77777777" w:rsidR="0066280B" w:rsidRPr="00774155" w:rsidRDefault="0066280B" w:rsidP="00CC149F">
      <w:pPr>
        <w:pStyle w:val="Heading2"/>
        <w:rPr>
          <w:lang w:val="sr-Latn-RS"/>
        </w:rPr>
      </w:pPr>
      <w:bookmarkStart w:id="46" w:name="_Toc66916136"/>
      <w:bookmarkStart w:id="47" w:name="_Toc66813619"/>
      <w:bookmarkStart w:id="48" w:name="_Toc66921103"/>
      <w:bookmarkStart w:id="49" w:name="_Toc67083240"/>
      <w:r w:rsidRPr="00774155">
        <w:rPr>
          <w:lang w:val="sr-Latn-RS"/>
        </w:rPr>
        <w:t>Tok događaja</w:t>
      </w:r>
      <w:bookmarkEnd w:id="46"/>
      <w:bookmarkEnd w:id="47"/>
      <w:bookmarkEnd w:id="48"/>
      <w:bookmarkEnd w:id="49"/>
    </w:p>
    <w:p w14:paraId="479114B9" w14:textId="3A077869" w:rsidR="0066280B" w:rsidRPr="00774155" w:rsidRDefault="0066280B" w:rsidP="00CC149F">
      <w:pPr>
        <w:pStyle w:val="Heading3"/>
        <w:numPr>
          <w:ilvl w:val="2"/>
          <w:numId w:val="23"/>
        </w:numPr>
        <w:rPr>
          <w:lang w:val="sr-Latn-RS"/>
        </w:rPr>
      </w:pPr>
      <w:bookmarkStart w:id="50" w:name="_Toc67083241"/>
      <w:r w:rsidRPr="00774155">
        <w:rPr>
          <w:lang w:val="sr-Latn-RS"/>
        </w:rPr>
        <w:t xml:space="preserve">Administrator uspešno </w:t>
      </w:r>
      <w:r w:rsidR="00723F47">
        <w:rPr>
          <w:lang w:val="sr-Latn-RS"/>
        </w:rPr>
        <w:t>unapređuje korisnika</w:t>
      </w:r>
      <w:bookmarkEnd w:id="50"/>
    </w:p>
    <w:p w14:paraId="126500A7" w14:textId="0EFF8030" w:rsidR="0066280B" w:rsidRPr="00774155" w:rsidRDefault="00CC149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>Nakon uspešnog logovanja, administrator pristupa administratorskom panelu</w:t>
      </w:r>
    </w:p>
    <w:p w14:paraId="1A989B48" w14:textId="505002D5" w:rsidR="00CC149F" w:rsidRPr="00774155" w:rsidRDefault="00CD71C6" w:rsidP="005E307A">
      <w:pPr>
        <w:pStyle w:val="BodyText"/>
        <w:numPr>
          <w:ilvl w:val="3"/>
          <w:numId w:val="22"/>
        </w:numPr>
        <w:rPr>
          <w:lang w:val="sr-Latn-RS"/>
        </w:rPr>
      </w:pPr>
      <w:r>
        <w:rPr>
          <w:lang w:val="sr-Latn-RS"/>
        </w:rPr>
        <w:t>U tabeli sa zahtevima administrator nalazi zahtev željenog korisnika</w:t>
      </w:r>
    </w:p>
    <w:p w14:paraId="59B8753B" w14:textId="33B82584" w:rsidR="00CC149F" w:rsidRPr="00774155" w:rsidRDefault="00CD71C6" w:rsidP="005E307A">
      <w:pPr>
        <w:pStyle w:val="BodyText"/>
        <w:numPr>
          <w:ilvl w:val="3"/>
          <w:numId w:val="22"/>
        </w:numPr>
        <w:rPr>
          <w:lang w:val="sr-Latn-RS"/>
        </w:rPr>
      </w:pPr>
      <w:r>
        <w:rPr>
          <w:lang w:val="sr-Latn-RS"/>
        </w:rPr>
        <w:t xml:space="preserve">Markiranjem </w:t>
      </w:r>
      <w:r w:rsidR="0000267A">
        <w:rPr>
          <w:lang w:val="sr-Latn-RS"/>
        </w:rPr>
        <w:t xml:space="preserve">željenog zahteva i pritiskom na dugme „odobri“, korisnik postaje unapređen i zahtev se briše iz </w:t>
      </w:r>
      <w:r w:rsidR="009E4078">
        <w:rPr>
          <w:lang w:val="sr-Latn-RS"/>
        </w:rPr>
        <w:t>sistema</w:t>
      </w:r>
    </w:p>
    <w:p w14:paraId="164B8E7E" w14:textId="453F9210" w:rsidR="0031391F" w:rsidRPr="00774155" w:rsidRDefault="0031391F" w:rsidP="0031391F">
      <w:pPr>
        <w:pStyle w:val="Heading3"/>
        <w:rPr>
          <w:lang w:val="sr-Latn-RS"/>
        </w:rPr>
      </w:pPr>
      <w:bookmarkStart w:id="51" w:name="_Toc67083242"/>
      <w:r w:rsidRPr="00774155">
        <w:rPr>
          <w:lang w:val="sr-Latn-RS"/>
        </w:rPr>
        <w:t xml:space="preserve">Administrator </w:t>
      </w:r>
      <w:r w:rsidR="0000267A">
        <w:rPr>
          <w:lang w:val="sr-Latn-RS"/>
        </w:rPr>
        <w:t>odbija zahtev korisnika</w:t>
      </w:r>
      <w:bookmarkEnd w:id="51"/>
    </w:p>
    <w:p w14:paraId="494E308C" w14:textId="3886628B" w:rsidR="0031391F" w:rsidRPr="00774155" w:rsidRDefault="0031391F" w:rsidP="00924205">
      <w:pPr>
        <w:pStyle w:val="BodyText"/>
        <w:ind w:left="1080"/>
        <w:rPr>
          <w:lang w:val="sr-Latn-RS"/>
        </w:rPr>
      </w:pPr>
      <w:r w:rsidRPr="00774155">
        <w:rPr>
          <w:lang w:val="sr-Latn-RS"/>
        </w:rPr>
        <w:t>Sve isto do koraka 2.</w:t>
      </w:r>
    </w:p>
    <w:p w14:paraId="2FA7F759" w14:textId="68BBBB2C" w:rsidR="0000267A" w:rsidRPr="00774155" w:rsidRDefault="0000267A" w:rsidP="0000267A">
      <w:pPr>
        <w:pStyle w:val="BodyText"/>
        <w:numPr>
          <w:ilvl w:val="3"/>
          <w:numId w:val="22"/>
        </w:numPr>
        <w:rPr>
          <w:lang w:val="sr-Latn-RS"/>
        </w:rPr>
      </w:pPr>
      <w:r>
        <w:rPr>
          <w:lang w:val="sr-Latn-RS"/>
        </w:rPr>
        <w:t>Markiranjem željenog zahteva i pritiskom na dugme „</w:t>
      </w:r>
      <w:r>
        <w:rPr>
          <w:lang w:val="sr-Latn-RS"/>
        </w:rPr>
        <w:t>odbij</w:t>
      </w:r>
      <w:r>
        <w:rPr>
          <w:lang w:val="sr-Latn-RS"/>
        </w:rPr>
        <w:t xml:space="preserve">“, </w:t>
      </w:r>
      <w:r>
        <w:rPr>
          <w:lang w:val="sr-Latn-RS"/>
        </w:rPr>
        <w:t>zahtev se briše iz sistema</w:t>
      </w:r>
    </w:p>
    <w:p w14:paraId="11102182" w14:textId="445B38F4" w:rsidR="00D65FCC" w:rsidRDefault="00D65FCC" w:rsidP="00D65FCC">
      <w:pPr>
        <w:pStyle w:val="Heading2"/>
        <w:rPr>
          <w:lang w:val="sr-Latn-RS"/>
        </w:rPr>
      </w:pPr>
      <w:bookmarkStart w:id="52" w:name="_Toc67083243"/>
      <w:r>
        <w:rPr>
          <w:lang w:val="sr-Latn-RS"/>
        </w:rPr>
        <w:t>Posebni zahtevi</w:t>
      </w:r>
      <w:bookmarkEnd w:id="52"/>
    </w:p>
    <w:p w14:paraId="7AA4BC2F" w14:textId="50F20CF4" w:rsidR="00D65FCC" w:rsidRDefault="00D92739" w:rsidP="00D65FCC">
      <w:pPr>
        <w:pStyle w:val="BodyText"/>
        <w:rPr>
          <w:lang w:val="sr-Latn-RS"/>
        </w:rPr>
      </w:pPr>
      <w:r>
        <w:rPr>
          <w:lang w:val="sr-Latn-RS"/>
        </w:rPr>
        <w:t>Nema</w:t>
      </w:r>
    </w:p>
    <w:p w14:paraId="1048F6D8" w14:textId="741D8794" w:rsidR="00A75F1E" w:rsidRDefault="00A75F1E" w:rsidP="00A75F1E">
      <w:pPr>
        <w:pStyle w:val="Heading2"/>
        <w:rPr>
          <w:lang w:val="sr-Latn-RS"/>
        </w:rPr>
      </w:pPr>
      <w:bookmarkStart w:id="53" w:name="_Toc67083244"/>
      <w:r>
        <w:rPr>
          <w:lang w:val="sr-Latn-RS"/>
        </w:rPr>
        <w:t>Preduslovi</w:t>
      </w:r>
      <w:bookmarkEnd w:id="53"/>
    </w:p>
    <w:p w14:paraId="2BE73380" w14:textId="1F6E3EB6" w:rsidR="00A75F1E" w:rsidRDefault="00A75F1E" w:rsidP="00A75F1E">
      <w:pPr>
        <w:pStyle w:val="BodyText"/>
        <w:rPr>
          <w:lang w:val="sr-Latn-RS"/>
        </w:rPr>
      </w:pPr>
      <w:r>
        <w:rPr>
          <w:lang w:val="sr-Latn-RS"/>
        </w:rPr>
        <w:t xml:space="preserve">Da bi se izbrisao profil, neophodno je da korisnik bude ulogovan administratorskim </w:t>
      </w:r>
      <w:proofErr w:type="spellStart"/>
      <w:r>
        <w:rPr>
          <w:lang w:val="sr-Latn-RS"/>
        </w:rPr>
        <w:t>kredencijalima</w:t>
      </w:r>
      <w:proofErr w:type="spellEnd"/>
      <w:r w:rsidR="00CB456F">
        <w:rPr>
          <w:lang w:val="sr-Latn-RS"/>
        </w:rPr>
        <w:t>.</w:t>
      </w:r>
      <w:r w:rsidR="00D92739">
        <w:rPr>
          <w:lang w:val="sr-Latn-RS"/>
        </w:rPr>
        <w:t xml:space="preserve"> Takođe je neophodno da </w:t>
      </w:r>
      <w:r w:rsidR="003558CC">
        <w:rPr>
          <w:lang w:val="sr-Latn-RS"/>
        </w:rPr>
        <w:t>je korisnik poslao zahtev za unapređenje uz priložena dokumenta.</w:t>
      </w:r>
    </w:p>
    <w:p w14:paraId="7A2074DB" w14:textId="542646DB" w:rsidR="00A75F1E" w:rsidRDefault="00A75F1E" w:rsidP="00A75F1E">
      <w:pPr>
        <w:pStyle w:val="Heading2"/>
        <w:rPr>
          <w:lang w:val="sr-Latn-RS"/>
        </w:rPr>
      </w:pPr>
      <w:bookmarkStart w:id="54" w:name="_Toc67083245"/>
      <w:r>
        <w:rPr>
          <w:lang w:val="sr-Latn-RS"/>
        </w:rPr>
        <w:t>Posledice</w:t>
      </w:r>
      <w:bookmarkEnd w:id="54"/>
    </w:p>
    <w:p w14:paraId="5B791E91" w14:textId="139D982D" w:rsidR="00A75F1E" w:rsidRPr="00A75F1E" w:rsidRDefault="00A75F1E" w:rsidP="00A75F1E">
      <w:pPr>
        <w:pStyle w:val="BodyText"/>
        <w:rPr>
          <w:lang w:val="sr-Latn-RS"/>
        </w:rPr>
      </w:pPr>
      <w:r>
        <w:rPr>
          <w:lang w:val="sr-Latn-RS"/>
        </w:rPr>
        <w:t xml:space="preserve">Korisnički profil </w:t>
      </w:r>
      <w:r w:rsidR="003726AD">
        <w:rPr>
          <w:lang w:val="sr-Latn-RS"/>
        </w:rPr>
        <w:t>se unapređuje u psihologa u zavisnosti od odluke administratora. Zahtev se briše iz sistema ili se eventualno markira kao rešen.</w:t>
      </w:r>
    </w:p>
    <w:p w14:paraId="772704B0" w14:textId="29BF6516" w:rsidR="00E94641" w:rsidRPr="00774155" w:rsidRDefault="00E94641" w:rsidP="0066280B">
      <w:pPr>
        <w:pStyle w:val="Normal2"/>
        <w:ind w:left="0"/>
        <w:rPr>
          <w:lang w:val="sr-Latn-RS"/>
        </w:rPr>
      </w:pPr>
    </w:p>
    <w:sectPr w:rsidR="00E94641" w:rsidRPr="00774155" w:rsidSect="004B6BD0">
      <w:headerReference w:type="default" r:id="rId8"/>
      <w:footerReference w:type="default" r:id="rId9"/>
      <w:pgSz w:w="12240" w:h="15840"/>
      <w:pgMar w:top="1440" w:right="144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1DB76" w14:textId="77777777" w:rsidR="00C51AFC" w:rsidRDefault="00C51AFC" w:rsidP="00BB5FE8">
      <w:r>
        <w:separator/>
      </w:r>
    </w:p>
  </w:endnote>
  <w:endnote w:type="continuationSeparator" w:id="0">
    <w:p w14:paraId="12C2135B" w14:textId="77777777" w:rsidR="00C51AFC" w:rsidRDefault="00C51AFC" w:rsidP="00BB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DDF13" w14:textId="066FE15D" w:rsidR="006000F2" w:rsidRDefault="006000F2" w:rsidP="006000F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343F54" wp14:editId="00B04C68">
              <wp:simplePos x="0" y="0"/>
              <wp:positionH relativeFrom="page">
                <wp:posOffset>582930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AFB36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9pt,736.5pt" to="262.6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6E50A9" wp14:editId="1883F0FD">
              <wp:simplePos x="0" y="0"/>
              <wp:positionH relativeFrom="page">
                <wp:posOffset>4250055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64908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65pt,736.5pt" to="551.4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F192062" wp14:editId="0CC3234D">
              <wp:simplePos x="0" y="0"/>
              <wp:positionH relativeFrom="page">
                <wp:posOffset>570230</wp:posOffset>
              </wp:positionH>
              <wp:positionV relativeFrom="page">
                <wp:posOffset>9276080</wp:posOffset>
              </wp:positionV>
              <wp:extent cx="2807335" cy="165735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9AD27" w14:textId="77777777" w:rsidR="006000F2" w:rsidRDefault="006000F2" w:rsidP="006000F2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9206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.9pt;margin-top:730.4pt;width:221.0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" filled="f" stroked="f">
              <v:textbox inset="0,0,0,0">
                <w:txbxContent>
                  <w:p w14:paraId="46B9AD27" w14:textId="77777777" w:rsidR="006000F2" w:rsidRDefault="006000F2" w:rsidP="006000F2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FC4A43" wp14:editId="24010D35">
              <wp:simplePos x="0" y="0"/>
              <wp:positionH relativeFrom="page">
                <wp:posOffset>3561715</wp:posOffset>
              </wp:positionH>
              <wp:positionV relativeFrom="page">
                <wp:posOffset>9276080</wp:posOffset>
              </wp:positionV>
              <wp:extent cx="520065" cy="165735"/>
              <wp:effectExtent l="0" t="0" r="444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48F94" w14:textId="77777777" w:rsidR="006000F2" w:rsidRPr="005913BE" w:rsidRDefault="006000F2" w:rsidP="006000F2">
                          <w:pPr>
                            <w:spacing w:line="245" w:lineRule="exact"/>
                            <w:ind w:left="20"/>
                            <w:rPr>
                              <w:lang w:val="sr-Latn-RS"/>
                            </w:rPr>
                          </w:pPr>
                          <w:r w:rsidRPr="005913BE">
                            <w:rPr>
                              <w:lang w:val="sr-Latn-RS"/>
                            </w:rPr>
                            <w:t>Strana</w:t>
                          </w:r>
                          <w:r w:rsidRPr="005913BE">
                            <w:rPr>
                              <w:spacing w:val="-4"/>
                              <w:lang w:val="sr-Latn-RS"/>
                            </w:rPr>
                            <w:t xml:space="preserve"> </w:t>
                          </w:r>
                          <w:r w:rsidRPr="005913BE">
                            <w:rPr>
                              <w:lang w:val="sr-Latn-RS"/>
                            </w:rPr>
                            <w:fldChar w:fldCharType="begin"/>
                          </w:r>
                          <w:r w:rsidRPr="005913BE">
                            <w:rPr>
                              <w:lang w:val="sr-Latn-RS"/>
                            </w:rPr>
                            <w:instrText xml:space="preserve"> PAGE </w:instrText>
                          </w:r>
                          <w:r w:rsidRPr="005913BE">
                            <w:rPr>
                              <w:lang w:val="sr-Latn-RS"/>
                            </w:rPr>
                            <w:fldChar w:fldCharType="separate"/>
                          </w:r>
                          <w:r w:rsidRPr="005913BE">
                            <w:rPr>
                              <w:noProof/>
                              <w:lang w:val="sr-Latn-RS"/>
                            </w:rPr>
                            <w:t>4</w:t>
                          </w:r>
                          <w:r w:rsidRPr="005913BE">
                            <w:rPr>
                              <w:lang w:val="sr-Latn-R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C4A43" id="Text Box 4" o:spid="_x0000_s1027" type="#_x0000_t202" style="position:absolute;margin-left:280.45pt;margin-top:730.4pt;width:40.95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" filled="f" stroked="f">
              <v:textbox inset="0,0,0,0">
                <w:txbxContent>
                  <w:p w14:paraId="5C348F94" w14:textId="77777777" w:rsidR="006000F2" w:rsidRPr="005913BE" w:rsidRDefault="006000F2" w:rsidP="006000F2">
                    <w:pPr>
                      <w:spacing w:line="245" w:lineRule="exact"/>
                      <w:ind w:left="20"/>
                      <w:rPr>
                        <w:lang w:val="sr-Latn-RS"/>
                      </w:rPr>
                    </w:pPr>
                    <w:r w:rsidRPr="005913BE">
                      <w:rPr>
                        <w:lang w:val="sr-Latn-RS"/>
                      </w:rPr>
                      <w:t>Strana</w:t>
                    </w:r>
                    <w:r w:rsidRPr="005913BE">
                      <w:rPr>
                        <w:spacing w:val="-4"/>
                        <w:lang w:val="sr-Latn-RS"/>
                      </w:rPr>
                      <w:t xml:space="preserve"> </w:t>
                    </w:r>
                    <w:r w:rsidRPr="005913BE">
                      <w:rPr>
                        <w:lang w:val="sr-Latn-RS"/>
                      </w:rPr>
                      <w:fldChar w:fldCharType="begin"/>
                    </w:r>
                    <w:r w:rsidRPr="005913BE">
                      <w:rPr>
                        <w:lang w:val="sr-Latn-RS"/>
                      </w:rPr>
                      <w:instrText xml:space="preserve"> PAGE </w:instrText>
                    </w:r>
                    <w:r w:rsidRPr="005913BE">
                      <w:rPr>
                        <w:lang w:val="sr-Latn-RS"/>
                      </w:rPr>
                      <w:fldChar w:fldCharType="separate"/>
                    </w:r>
                    <w:r w:rsidRPr="005913BE">
                      <w:rPr>
                        <w:noProof/>
                        <w:lang w:val="sr-Latn-RS"/>
                      </w:rPr>
                      <w:t>4</w:t>
                    </w:r>
                    <w:r w:rsidRPr="005913BE">
                      <w:rPr>
                        <w:lang w:val="sr-Latn-R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6F9171C" w14:textId="77777777" w:rsidR="00E0353E" w:rsidRDefault="00E03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5F2FE" w14:textId="77777777" w:rsidR="00C51AFC" w:rsidRDefault="00C51AFC" w:rsidP="00BB5FE8">
      <w:r>
        <w:separator/>
      </w:r>
    </w:p>
  </w:footnote>
  <w:footnote w:type="continuationSeparator" w:id="0">
    <w:p w14:paraId="6EE1BF77" w14:textId="77777777" w:rsidR="00C51AFC" w:rsidRDefault="00C51AFC" w:rsidP="00BB5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9D5C" w14:textId="5F60839B" w:rsidR="00BB5FE8" w:rsidRDefault="00BB5FE8" w:rsidP="00BB5FE8">
    <w:pPr>
      <w:spacing w:line="245" w:lineRule="exact"/>
      <w:ind w:left="20"/>
    </w:pPr>
    <w:r>
      <w:rPr>
        <w:noProof/>
      </w:rPr>
      <w:drawing>
        <wp:anchor distT="0" distB="0" distL="0" distR="0" simplePos="0" relativeHeight="251659264" behindDoc="1" locked="0" layoutInCell="1" allowOverlap="1" wp14:anchorId="7BB7ECAD" wp14:editId="0D94D63A">
          <wp:simplePos x="0" y="0"/>
          <wp:positionH relativeFrom="margin">
            <wp:posOffset>5090160</wp:posOffset>
          </wp:positionH>
          <wp:positionV relativeFrom="page">
            <wp:posOffset>152400</wp:posOffset>
          </wp:positionV>
          <wp:extent cx="982075" cy="942695"/>
          <wp:effectExtent l="0" t="0" r="889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5E7C04" wp14:editId="6D6D70B6">
              <wp:simplePos x="0" y="0"/>
              <wp:positionH relativeFrom="page">
                <wp:posOffset>-15240</wp:posOffset>
              </wp:positionH>
              <wp:positionV relativeFrom="page">
                <wp:posOffset>443230</wp:posOffset>
              </wp:positionV>
              <wp:extent cx="626745" cy="170815"/>
              <wp:effectExtent l="0" t="0" r="1905" b="6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70815"/>
                      </a:xfrm>
                      <a:prstGeom prst="rect">
                        <a:avLst/>
                      </a:prstGeom>
                      <a:solidFill>
                        <a:srgbClr val="5D79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130E2" id="Rectangle 1" o:spid="_x0000_s1026" style="position:absolute;margin-left:-1.2pt;margin-top:34.9pt;width:49.35pt;height:1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" fillcolor="#5d79a7" stroked="f">
              <w10:wrap anchorx="page" anchory="page"/>
            </v:rect>
          </w:pict>
        </mc:Fallback>
      </mc:AlternateContent>
    </w:r>
    <w:r>
      <w:t>Web</w:t>
    </w:r>
    <w:r>
      <w:rPr>
        <w:spacing w:val="-4"/>
      </w:rPr>
      <w:t xml:space="preserve"> </w:t>
    </w:r>
    <w:r>
      <w:t>portal</w:t>
    </w:r>
    <w:r>
      <w:rPr>
        <w:spacing w:val="-2"/>
      </w:rPr>
      <w:t xml:space="preserve"> </w:t>
    </w:r>
    <w:r>
      <w:t>za</w:t>
    </w:r>
    <w:r>
      <w:rPr>
        <w:spacing w:val="-2"/>
      </w:rPr>
      <w:t xml:space="preserve"> </w:t>
    </w:r>
    <w:proofErr w:type="spellStart"/>
    <w:r>
      <w:t>psihološko</w:t>
    </w:r>
    <w:proofErr w:type="spellEnd"/>
    <w:r>
      <w:rPr>
        <w:spacing w:val="-3"/>
      </w:rPr>
      <w:t xml:space="preserve"> </w:t>
    </w:r>
    <w:proofErr w:type="spellStart"/>
    <w:r>
      <w:t>savetovanje</w:t>
    </w:r>
    <w:proofErr w:type="spellEnd"/>
  </w:p>
  <w:p w14:paraId="5A598CFD" w14:textId="29488D46" w:rsidR="00BB5FE8" w:rsidRDefault="00BB5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50866"/>
    <w:multiLevelType w:val="hybridMultilevel"/>
    <w:tmpl w:val="B7C6D54E"/>
    <w:lvl w:ilvl="0" w:tplc="AAB2DD94">
      <w:start w:val="1"/>
      <w:numFmt w:val="lowerLetter"/>
      <w:lvlText w:val="3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1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763E19"/>
    <w:multiLevelType w:val="hybridMultilevel"/>
    <w:tmpl w:val="12AE0D96"/>
    <w:lvl w:ilvl="0" w:tplc="AAB2DD94">
      <w:start w:val="1"/>
      <w:numFmt w:val="lowerLetter"/>
      <w:lvlText w:val="3%1."/>
      <w:lvlJc w:val="left"/>
      <w:pPr>
        <w:ind w:left="1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5" w15:restartNumberingAfterBreak="0">
    <w:nsid w:val="33F6199B"/>
    <w:multiLevelType w:val="hybridMultilevel"/>
    <w:tmpl w:val="153C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F13F1"/>
    <w:multiLevelType w:val="multilevel"/>
    <w:tmpl w:val="A1AE3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4C57C8"/>
    <w:multiLevelType w:val="multilevel"/>
    <w:tmpl w:val="ACB641E8"/>
    <w:lvl w:ilvl="0">
      <w:start w:val="1"/>
      <w:numFmt w:val="decimal"/>
      <w:pStyle w:val="Heading1"/>
      <w:lvlText w:val="%1."/>
      <w:lvlJc w:val="left"/>
      <w:pPr>
        <w:ind w:left="553" w:hanging="553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1371" w:hanging="651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3."/>
      <w:lvlJc w:val="left"/>
      <w:pPr>
        <w:ind w:left="1465" w:hanging="385"/>
      </w:pPr>
      <w:rPr>
        <w:rFonts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18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5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69"/>
    <w:rsid w:val="000005E5"/>
    <w:rsid w:val="0000267A"/>
    <w:rsid w:val="000969C6"/>
    <w:rsid w:val="000C59C1"/>
    <w:rsid w:val="000D7531"/>
    <w:rsid w:val="00164987"/>
    <w:rsid w:val="001D506B"/>
    <w:rsid w:val="002F01AB"/>
    <w:rsid w:val="002F0E46"/>
    <w:rsid w:val="0031391F"/>
    <w:rsid w:val="003558CC"/>
    <w:rsid w:val="003726AD"/>
    <w:rsid w:val="003C13D0"/>
    <w:rsid w:val="00442B3C"/>
    <w:rsid w:val="004B6BD0"/>
    <w:rsid w:val="005443FC"/>
    <w:rsid w:val="00562850"/>
    <w:rsid w:val="005913BE"/>
    <w:rsid w:val="005C7D25"/>
    <w:rsid w:val="005E307A"/>
    <w:rsid w:val="006000F2"/>
    <w:rsid w:val="0066280B"/>
    <w:rsid w:val="00686392"/>
    <w:rsid w:val="007013B0"/>
    <w:rsid w:val="00723F47"/>
    <w:rsid w:val="00774155"/>
    <w:rsid w:val="0077715D"/>
    <w:rsid w:val="007B24EA"/>
    <w:rsid w:val="00851A25"/>
    <w:rsid w:val="00872E7A"/>
    <w:rsid w:val="00924205"/>
    <w:rsid w:val="00993249"/>
    <w:rsid w:val="009974AB"/>
    <w:rsid w:val="009E4078"/>
    <w:rsid w:val="00A545AA"/>
    <w:rsid w:val="00A75F1E"/>
    <w:rsid w:val="00A912CC"/>
    <w:rsid w:val="00B0131E"/>
    <w:rsid w:val="00B67553"/>
    <w:rsid w:val="00BB5FE8"/>
    <w:rsid w:val="00BD5C33"/>
    <w:rsid w:val="00C51AFC"/>
    <w:rsid w:val="00C84884"/>
    <w:rsid w:val="00CB456F"/>
    <w:rsid w:val="00CC149F"/>
    <w:rsid w:val="00CD71C6"/>
    <w:rsid w:val="00CF2EDF"/>
    <w:rsid w:val="00D65FCC"/>
    <w:rsid w:val="00D87780"/>
    <w:rsid w:val="00D92739"/>
    <w:rsid w:val="00E02951"/>
    <w:rsid w:val="00E0353E"/>
    <w:rsid w:val="00E94641"/>
    <w:rsid w:val="00ED7BAB"/>
    <w:rsid w:val="00EF25FD"/>
    <w:rsid w:val="00F118D9"/>
    <w:rsid w:val="00F207EB"/>
    <w:rsid w:val="00F57269"/>
    <w:rsid w:val="00FE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41D0"/>
  <w15:chartTrackingRefBased/>
  <w15:docId w15:val="{34AD69AF-D9DB-4AA0-AB3B-C3F0CEED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7269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5FD"/>
    <w:pPr>
      <w:numPr>
        <w:numId w:val="15"/>
      </w:numPr>
      <w:tabs>
        <w:tab w:val="left" w:pos="554"/>
      </w:tabs>
      <w:spacing w:before="1"/>
      <w:outlineLvl w:val="0"/>
    </w:pPr>
    <w:rPr>
      <w:rFonts w:asciiTheme="majorHAnsi" w:eastAsiaTheme="majorEastAsia" w:hAnsiTheme="majorHAnsi"/>
      <w:b/>
      <w:bCs/>
      <w:w w:val="90"/>
      <w:kern w:val="32"/>
      <w:sz w:val="48"/>
      <w:szCs w:val="48"/>
    </w:rPr>
  </w:style>
  <w:style w:type="paragraph" w:styleId="Heading2">
    <w:name w:val="heading 2"/>
    <w:basedOn w:val="Heading3"/>
    <w:next w:val="Normal"/>
    <w:link w:val="Heading2Char"/>
    <w:uiPriority w:val="1"/>
    <w:unhideWhenUsed/>
    <w:qFormat/>
    <w:rsid w:val="00EF25FD"/>
    <w:pPr>
      <w:keepNext w:val="0"/>
      <w:numPr>
        <w:ilvl w:val="1"/>
        <w:numId w:val="15"/>
      </w:numPr>
      <w:tabs>
        <w:tab w:val="left" w:pos="1372"/>
      </w:tabs>
      <w:spacing w:before="100" w:after="0" w:line="439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FD"/>
    <w:pPr>
      <w:keepNext/>
      <w:numPr>
        <w:ilvl w:val="2"/>
        <w:numId w:val="22"/>
      </w:numPr>
      <w:spacing w:before="240" w:after="60"/>
      <w:outlineLvl w:val="2"/>
    </w:pPr>
    <w:rPr>
      <w:rFonts w:asciiTheme="majorHAnsi" w:eastAsiaTheme="majorEastAsia" w:hAnsiTheme="majorHAns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FD"/>
    <w:rPr>
      <w:rFonts w:asciiTheme="majorHAnsi" w:eastAsiaTheme="majorEastAsia" w:hAnsiTheme="majorHAnsi" w:cs="Calibri"/>
      <w:b/>
      <w:bCs/>
      <w:w w:val="90"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EF25FD"/>
    <w:rPr>
      <w:rFonts w:asciiTheme="majorHAnsi" w:eastAsiaTheme="majorEastAsia" w:hAnsiTheme="majorHAnsi" w:cs="Calibr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5FD"/>
    <w:rPr>
      <w:rFonts w:asciiTheme="majorHAnsi" w:eastAsiaTheme="majorEastAsia" w:hAnsiTheme="majorHAnsi" w:cs="Calibri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/>
    </w:pPr>
    <w:rPr>
      <w:i/>
      <w:iCs/>
      <w:color w:val="6E747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BodyText">
    <w:name w:val="Body Text"/>
    <w:basedOn w:val="Normal"/>
    <w:link w:val="BodyTextChar"/>
    <w:uiPriority w:val="1"/>
    <w:qFormat/>
    <w:rsid w:val="00F57269"/>
    <w:pPr>
      <w:ind w:left="834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57269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B5FE8"/>
  </w:style>
  <w:style w:type="paragraph" w:styleId="Header">
    <w:name w:val="header"/>
    <w:basedOn w:val="Normal"/>
    <w:link w:val="Head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uiPriority w:val="39"/>
    <w:qFormat/>
    <w:rsid w:val="004B6BD0"/>
    <w:pPr>
      <w:spacing w:before="101"/>
      <w:ind w:left="335" w:hanging="223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B6BD0"/>
    <w:pPr>
      <w:spacing w:after="100"/>
      <w:ind w:left="440"/>
    </w:pPr>
  </w:style>
  <w:style w:type="paragraph" w:customStyle="1" w:styleId="Normal2">
    <w:name w:val="Normal2"/>
    <w:basedOn w:val="Normal"/>
    <w:link w:val="Normal2Char"/>
    <w:uiPriority w:val="1"/>
    <w:qFormat/>
    <w:rsid w:val="00EF25FD"/>
    <w:pPr>
      <w:ind w:left="1260"/>
    </w:pPr>
    <w:rPr>
      <w:sz w:val="28"/>
      <w:szCs w:val="28"/>
    </w:rPr>
  </w:style>
  <w:style w:type="character" w:customStyle="1" w:styleId="Normal2Char">
    <w:name w:val="Normal2 Char"/>
    <w:basedOn w:val="DefaultParagraphFont"/>
    <w:link w:val="Normal2"/>
    <w:uiPriority w:val="1"/>
    <w:rsid w:val="00EF25FD"/>
    <w:rPr>
      <w:rFonts w:ascii="Calibri" w:eastAsia="Calibri" w:hAnsi="Calibri" w:cs="Calibri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628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429E-2ED2-48A8-BDC9-59738790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129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Katzenberger</dc:creator>
  <cp:lastModifiedBy>Viktor Katzenberger</cp:lastModifiedBy>
  <cp:revision>53</cp:revision>
  <dcterms:created xsi:type="dcterms:W3CDTF">2021-03-19T13:29:00Z</dcterms:created>
  <dcterms:modified xsi:type="dcterms:W3CDTF">2021-03-19T20:54:00Z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etDate">
    <vt:lpwstr>2021-03-19T13:29:59Z</vt:lpwstr>
  </property>
  <property fmtid="{D5CDD505-2E9C-101B-9397-08002B2CF9AE}" pid="10" name="MSIP_Label_f42aa342-8706-4288-bd11-ebb85995028c_Method">
    <vt:lpwstr>Standard</vt:lpwstr>
  </property>
  <property fmtid="{D5CDD505-2E9C-101B-9397-08002B2CF9AE}" pid="11" name="MSIP_Label_f42aa342-8706-4288-bd11-ebb85995028c_Name">
    <vt:lpwstr>Internal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ActionId">
    <vt:lpwstr>beb5d32b-e032-46d4-824c-8eb013b3f5c5</vt:lpwstr>
  </property>
  <property fmtid="{D5CDD505-2E9C-101B-9397-08002B2CF9AE}" pid="14" name="MSIP_Label_f42aa342-8706-4288-bd11-ebb85995028c_ContentBits">
    <vt:lpwstr>0</vt:lpwstr>
  </property>
</Properties>
</file>