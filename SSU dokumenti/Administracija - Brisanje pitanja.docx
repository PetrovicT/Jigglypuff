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A26C" w14:textId="77777777" w:rsidR="00F57269" w:rsidRPr="00774155" w:rsidRDefault="00F57269" w:rsidP="009974AB">
      <w:pPr>
        <w:spacing w:before="2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Elektrotehnički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fakultet</w:t>
      </w:r>
    </w:p>
    <w:p w14:paraId="79AACDF1" w14:textId="77777777" w:rsidR="00F57269" w:rsidRPr="00774155" w:rsidRDefault="00F57269" w:rsidP="009974AB">
      <w:pPr>
        <w:spacing w:before="1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Univerziteta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u</w:t>
      </w:r>
      <w:r w:rsidRPr="00774155">
        <w:rPr>
          <w:bCs/>
          <w:spacing w:val="1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Beogradu</w:t>
      </w:r>
    </w:p>
    <w:p w14:paraId="28AB860C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574238A0" w14:textId="77777777" w:rsidR="00F57269" w:rsidRPr="00774155" w:rsidRDefault="00F57269" w:rsidP="00F57269">
      <w:pPr>
        <w:pStyle w:val="BodyText"/>
        <w:spacing w:before="11"/>
        <w:ind w:left="0"/>
        <w:rPr>
          <w:bCs/>
          <w:sz w:val="36"/>
          <w:lang w:val="sr-Latn-RS"/>
        </w:rPr>
      </w:pPr>
    </w:p>
    <w:p w14:paraId="228329CB" w14:textId="77777777" w:rsidR="00F57269" w:rsidRPr="00774155" w:rsidRDefault="00F57269" w:rsidP="009974AB">
      <w:pPr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Principi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softverskog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inženjerstva</w:t>
      </w:r>
    </w:p>
    <w:p w14:paraId="1CE71828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68966DFA" w14:textId="77777777" w:rsidR="00F57269" w:rsidRPr="00774155" w:rsidRDefault="00F57269" w:rsidP="00F57269">
      <w:pPr>
        <w:pStyle w:val="BodyText"/>
        <w:spacing w:before="2"/>
        <w:ind w:left="0"/>
        <w:rPr>
          <w:bCs/>
          <w:sz w:val="36"/>
          <w:lang w:val="sr-Latn-RS"/>
        </w:rPr>
      </w:pPr>
    </w:p>
    <w:p w14:paraId="6E05F98B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0" w:name="_Toc66813609"/>
      <w:bookmarkStart w:id="1" w:name="_Toc66813755"/>
      <w:bookmarkStart w:id="2" w:name="_Toc66923357"/>
      <w:r w:rsidRPr="00CF2EDF">
        <w:rPr>
          <w:lang w:val="sr-Latn-RS"/>
        </w:rPr>
        <w:t>Projektni</w:t>
      </w:r>
      <w:r w:rsidRPr="00774155">
        <w:rPr>
          <w:spacing w:val="-4"/>
          <w:lang w:val="sr-Latn-RS"/>
        </w:rPr>
        <w:t xml:space="preserve"> </w:t>
      </w:r>
      <w:r w:rsidRPr="009974AB">
        <w:rPr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774155" w:rsidRDefault="00F57269" w:rsidP="009974AB">
      <w:pPr>
        <w:spacing w:line="487" w:lineRule="exact"/>
        <w:ind w:left="9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Web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portal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za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psihološko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savetovanje</w:t>
      </w:r>
    </w:p>
    <w:p w14:paraId="0A61788A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5859FEB4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0F8D1E8E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33D9D4ED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46CA496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9701026" w14:textId="77777777" w:rsidR="00F57269" w:rsidRPr="00774155" w:rsidRDefault="00F57269" w:rsidP="00F57269">
      <w:pPr>
        <w:pStyle w:val="BodyText"/>
        <w:spacing w:before="11"/>
        <w:ind w:left="0"/>
        <w:jc w:val="center"/>
        <w:rPr>
          <w:bCs/>
          <w:noProof/>
          <w:sz w:val="44"/>
          <w:lang w:val="sr-Latn-RS"/>
        </w:rPr>
      </w:pPr>
      <w:r w:rsidRPr="00774155">
        <w:rPr>
          <w:bCs/>
          <w:noProof/>
          <w:sz w:val="44"/>
          <w:lang w:val="sr-Latn-RS"/>
        </w:rPr>
        <w:t>Specifikacija scenarija upotrebe funkcionalnosti</w:t>
      </w:r>
    </w:p>
    <w:p w14:paraId="3B286011" w14:textId="7C68302D" w:rsidR="00F57269" w:rsidRPr="00774155" w:rsidRDefault="00BB5FE8" w:rsidP="00F57269">
      <w:pPr>
        <w:pStyle w:val="BodyText"/>
        <w:spacing w:before="10"/>
        <w:ind w:left="0"/>
        <w:jc w:val="center"/>
        <w:rPr>
          <w:bCs/>
          <w:sz w:val="37"/>
          <w:lang w:val="sr-Latn-RS"/>
        </w:rPr>
      </w:pPr>
      <w:r w:rsidRPr="00774155">
        <w:rPr>
          <w:bCs/>
          <w:i/>
          <w:noProof/>
          <w:sz w:val="44"/>
          <w:lang w:val="sr-Latn-RS"/>
        </w:rPr>
        <w:t xml:space="preserve">Administracija: brisanje </w:t>
      </w:r>
      <w:r w:rsidR="008725E2">
        <w:rPr>
          <w:bCs/>
          <w:i/>
          <w:noProof/>
          <w:sz w:val="44"/>
          <w:lang w:val="sr-Latn-RS"/>
        </w:rPr>
        <w:t>pitanja</w:t>
      </w:r>
    </w:p>
    <w:p w14:paraId="16FA32FC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3" w:name="_Toc66813610"/>
      <w:bookmarkStart w:id="4" w:name="_Toc66813756"/>
      <w:bookmarkStart w:id="5" w:name="_Toc66923358"/>
      <w:r w:rsidRPr="00774155">
        <w:rPr>
          <w:lang w:val="sr-Latn-RS"/>
        </w:rPr>
        <w:t>Verzija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0D2569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562850" w:rsidRDefault="00BB5FE8" w:rsidP="00562850">
      <w:pPr>
        <w:pStyle w:val="BodyText"/>
        <w:ind w:left="180"/>
        <w:rPr>
          <w:rFonts w:asciiTheme="majorHAnsi" w:hAnsiTheme="majorHAnsi" w:cstheme="majorHAnsi"/>
          <w:sz w:val="36"/>
          <w:szCs w:val="36"/>
          <w:lang w:val="sr-Latn-RS"/>
        </w:rPr>
      </w:pPr>
      <w:bookmarkStart w:id="6" w:name="_Toc66813611"/>
      <w:bookmarkStart w:id="7" w:name="_Toc66813757"/>
      <w:bookmarkStart w:id="8" w:name="_Toc66923359"/>
      <w:r w:rsidRPr="00562850">
        <w:rPr>
          <w:rFonts w:asciiTheme="majorHAnsi" w:hAnsiTheme="majorHAnsi" w:cstheme="majorHAnsi"/>
          <w:sz w:val="36"/>
          <w:szCs w:val="36"/>
          <w:lang w:val="sr-Latn-RS"/>
        </w:rPr>
        <w:lastRenderedPageBreak/>
        <w:t>Istorija</w:t>
      </w:r>
      <w:r w:rsidRPr="00562850">
        <w:rPr>
          <w:rFonts w:asciiTheme="majorHAnsi" w:hAnsiTheme="majorHAnsi" w:cstheme="majorHAnsi"/>
          <w:spacing w:val="-2"/>
          <w:sz w:val="36"/>
          <w:szCs w:val="36"/>
          <w:lang w:val="sr-Latn-RS"/>
        </w:rPr>
        <w:t xml:space="preserve"> </w:t>
      </w:r>
      <w:r w:rsidRPr="00562850">
        <w:rPr>
          <w:rFonts w:asciiTheme="majorHAnsi" w:hAnsiTheme="majorHAnsi" w:cstheme="majorHAnsi"/>
          <w:sz w:val="36"/>
          <w:szCs w:val="36"/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b w:val="0"/>
          <w:bCs w:val="0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474F2" w14:textId="77777777" w:rsidR="00D95889" w:rsidRDefault="004B6BD0" w:rsidP="00C84884">
          <w:pPr>
            <w:pStyle w:val="Heading4"/>
            <w:rPr>
              <w:noProof/>
            </w:rPr>
          </w:pPr>
          <w:r w:rsidRPr="00C84884">
            <w:rPr>
              <w:rFonts w:asciiTheme="majorHAnsi" w:hAnsiTheme="majorHAnsi" w:cstheme="majorHAnsi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separate"/>
          </w:r>
        </w:p>
        <w:p w14:paraId="04874714" w14:textId="0C5DD2F1" w:rsidR="00D95889" w:rsidRDefault="00D95889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0934" w:history="1">
            <w:r w:rsidRPr="00075DDB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719A" w14:textId="550CF3D6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5" w:history="1">
            <w:r w:rsidRPr="00075DDB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08A6" w14:textId="670907E2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6" w:history="1">
            <w:r w:rsidRPr="00075DDB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Namena</w:t>
            </w:r>
            <w:r w:rsidRPr="00075DDB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Pr="00075DDB">
              <w:rPr>
                <w:rStyle w:val="Hyperlink"/>
                <w:noProof/>
                <w:lang w:val="sr-Latn-RS"/>
              </w:rPr>
              <w:t>dokumenta</w:t>
            </w:r>
            <w:r w:rsidRPr="00075DDB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075DDB">
              <w:rPr>
                <w:rStyle w:val="Hyperlink"/>
                <w:noProof/>
                <w:lang w:val="sr-Latn-RS"/>
              </w:rPr>
              <w:t>i</w:t>
            </w:r>
            <w:r w:rsidRPr="00075DDB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Pr="00075DDB">
              <w:rPr>
                <w:rStyle w:val="Hyperlink"/>
                <w:noProof/>
                <w:lang w:val="sr-Latn-RS"/>
              </w:rPr>
              <w:t>ciljna</w:t>
            </w:r>
            <w:r w:rsidRPr="00075DDB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Pr="00075DDB">
              <w:rPr>
                <w:rStyle w:val="Hyperlink"/>
                <w:noProof/>
                <w:lang w:val="sr-Latn-RS"/>
              </w:rPr>
              <w:t>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8AC4" w14:textId="4084CC4B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7" w:history="1">
            <w:r w:rsidRPr="00075DDB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5F77" w14:textId="2A06128A" w:rsidR="00D95889" w:rsidRDefault="00D95889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8" w:history="1">
            <w:r w:rsidRPr="00075DDB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1F0A" w14:textId="38FC44EC" w:rsidR="00D95889" w:rsidRDefault="00D95889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39" w:history="1">
            <w:r w:rsidRPr="00075DDB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8F10" w14:textId="5BB17039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0" w:history="1">
            <w:r w:rsidRPr="00075DDB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16C8" w14:textId="6E71A70D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1" w:history="1">
            <w:r w:rsidRPr="00075DDB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B272" w14:textId="0B7DBB1B" w:rsidR="00D95889" w:rsidRDefault="00D95889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0942" w:history="1">
            <w:r w:rsidRPr="00075DDB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Scenario brisanja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BDAB" w14:textId="1E17203C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3" w:history="1">
            <w:r w:rsidRPr="00075DDB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256E" w14:textId="2EE7F7F0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4" w:history="1">
            <w:r w:rsidRPr="00075DDB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E4C6" w14:textId="7FFBCDE6" w:rsidR="00D95889" w:rsidRDefault="00D95889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5" w:history="1">
            <w:r w:rsidRPr="00075DDB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Administrator uspešno briše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447D" w14:textId="107C57A8" w:rsidR="00D95889" w:rsidRDefault="00D95889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6" w:history="1">
            <w:r w:rsidRPr="00075DDB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Administrator pokušava da obriše pitanje unevši nepostojeći identifikator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50F7" w14:textId="34D7C017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7" w:history="1">
            <w:r w:rsidRPr="00075DDB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009A" w14:textId="058AAF0B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8" w:history="1">
            <w:r w:rsidRPr="00075DDB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EADC" w14:textId="4C64DF1F" w:rsidR="00D95889" w:rsidRDefault="00D95889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0949" w:history="1">
            <w:r w:rsidRPr="00075DDB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75DDB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9" w:name="_Toc66813612"/>
      <w:bookmarkStart w:id="10" w:name="_Toc66921091"/>
      <w:bookmarkStart w:id="11" w:name="_Toc67080934"/>
      <w:r w:rsidRPr="00774155">
        <w:rPr>
          <w:lang w:val="sr-Latn-RS"/>
        </w:rPr>
        <w:lastRenderedPageBreak/>
        <w:t>Uvod</w:t>
      </w:r>
      <w:bookmarkEnd w:id="9"/>
      <w:bookmarkEnd w:id="10"/>
      <w:bookmarkEnd w:id="11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2" w:name="_Toc66813613"/>
      <w:bookmarkStart w:id="13" w:name="_Toc66916125"/>
      <w:bookmarkStart w:id="14" w:name="_Toc66921092"/>
      <w:bookmarkStart w:id="15" w:name="_Toc67080935"/>
      <w:r w:rsidRPr="00774155">
        <w:rPr>
          <w:lang w:val="sr-Latn-RS"/>
        </w:rPr>
        <w:t>Rezime</w:t>
      </w:r>
      <w:bookmarkEnd w:id="12"/>
      <w:bookmarkEnd w:id="13"/>
      <w:bookmarkEnd w:id="14"/>
      <w:bookmarkEnd w:id="15"/>
    </w:p>
    <w:p w14:paraId="675EB534" w14:textId="578FD4AA" w:rsidR="004B6BD0" w:rsidRPr="00774155" w:rsidRDefault="004B6BD0" w:rsidP="00EF25FD">
      <w:pPr>
        <w:pStyle w:val="Normal2"/>
        <w:rPr>
          <w:lang w:val="sr-Latn-RS"/>
        </w:rPr>
      </w:pPr>
      <w:bookmarkStart w:id="16" w:name="_Toc66916126"/>
      <w:bookmarkStart w:id="17" w:name="_Toc66921093"/>
      <w:bookmarkStart w:id="18" w:name="_Toc66923362"/>
      <w:r w:rsidRPr="00774155">
        <w:rPr>
          <w:lang w:val="sr-Latn-RS"/>
        </w:rPr>
        <w:t xml:space="preserve">Definisanje scenarija upotrebe </w:t>
      </w:r>
      <w:bookmarkEnd w:id="16"/>
      <w:bookmarkEnd w:id="17"/>
      <w:bookmarkEnd w:id="18"/>
      <w:r w:rsidR="00A912CC">
        <w:rPr>
          <w:lang w:val="sr-Latn-RS"/>
        </w:rPr>
        <w:t xml:space="preserve">brisanju </w:t>
      </w:r>
      <w:r w:rsidR="00335AA0">
        <w:rPr>
          <w:lang w:val="sr-Latn-RS"/>
        </w:rPr>
        <w:t xml:space="preserve">pitanja </w:t>
      </w:r>
      <w:r w:rsidR="00A912CC">
        <w:rPr>
          <w:lang w:val="sr-Latn-RS"/>
        </w:rPr>
        <w:t>od strane administratora.</w:t>
      </w:r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19" w:name="_Toc66813614"/>
      <w:bookmarkStart w:id="20" w:name="_Toc66916127"/>
      <w:bookmarkStart w:id="21" w:name="_Toc66921094"/>
      <w:bookmarkStart w:id="22" w:name="_Toc67080936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19"/>
      <w:bookmarkEnd w:id="20"/>
      <w:bookmarkEnd w:id="21"/>
      <w:bookmarkEnd w:id="22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3" w:name="_Toc66916128"/>
      <w:bookmarkStart w:id="24" w:name="_Toc66921095"/>
      <w:bookmarkStart w:id="25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3"/>
      <w:bookmarkEnd w:id="24"/>
      <w:bookmarkEnd w:id="25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6" w:name="_Toc66813615"/>
      <w:bookmarkStart w:id="27" w:name="_Toc66916129"/>
      <w:bookmarkStart w:id="28" w:name="_Toc66921096"/>
      <w:bookmarkStart w:id="29" w:name="_Toc67080937"/>
      <w:r w:rsidRPr="00774155">
        <w:rPr>
          <w:lang w:val="sr-Latn-RS"/>
        </w:rPr>
        <w:t>Reference</w:t>
      </w:r>
      <w:bookmarkEnd w:id="26"/>
      <w:bookmarkEnd w:id="27"/>
      <w:bookmarkEnd w:id="28"/>
      <w:bookmarkEnd w:id="29"/>
    </w:p>
    <w:p w14:paraId="58153891" w14:textId="234F41F0" w:rsidR="00ED7BAB" w:rsidRPr="00774155" w:rsidRDefault="004B6BD0" w:rsidP="00EF25FD">
      <w:pPr>
        <w:pStyle w:val="Heading3"/>
        <w:rPr>
          <w:lang w:val="sr-Latn-RS"/>
        </w:rPr>
      </w:pPr>
      <w:bookmarkStart w:id="30" w:name="_Toc66916130"/>
      <w:bookmarkStart w:id="31" w:name="_Toc66921097"/>
      <w:bookmarkStart w:id="32" w:name="_Toc66923366"/>
      <w:bookmarkStart w:id="33" w:name="_Toc67080938"/>
      <w:r w:rsidRPr="00774155">
        <w:rPr>
          <w:lang w:val="sr-Latn-RS"/>
        </w:rPr>
        <w:t>Projektni zadatak</w:t>
      </w:r>
      <w:bookmarkEnd w:id="30"/>
      <w:bookmarkEnd w:id="31"/>
      <w:bookmarkEnd w:id="32"/>
      <w:bookmarkEnd w:id="33"/>
    </w:p>
    <w:p w14:paraId="32A14B43" w14:textId="115DDD03" w:rsidR="00EF25FD" w:rsidRPr="00774155" w:rsidRDefault="00EF25FD" w:rsidP="00EF25FD">
      <w:pPr>
        <w:pStyle w:val="Heading3"/>
        <w:rPr>
          <w:lang w:val="sr-Latn-RS"/>
        </w:rPr>
      </w:pPr>
      <w:bookmarkStart w:id="34" w:name="_Toc67080939"/>
      <w:r w:rsidRPr="00774155">
        <w:rPr>
          <w:lang w:val="sr-Latn-RS"/>
        </w:rPr>
        <w:t>Uputstvo za pisanje specifikacije scenarija upotrebe funkcionalnosti</w:t>
      </w:r>
      <w:bookmarkEnd w:id="34"/>
    </w:p>
    <w:p w14:paraId="3F65A408" w14:textId="3047DD41" w:rsidR="004B6BD0" w:rsidRPr="00774155" w:rsidRDefault="004B6BD0" w:rsidP="00EF25FD">
      <w:pPr>
        <w:pStyle w:val="Heading2"/>
        <w:rPr>
          <w:lang w:val="sr-Latn-RS"/>
        </w:rPr>
      </w:pPr>
      <w:bookmarkStart w:id="35" w:name="_Toc66813616"/>
      <w:bookmarkStart w:id="36" w:name="_Toc66916131"/>
      <w:bookmarkStart w:id="37" w:name="_Toc66921098"/>
      <w:bookmarkStart w:id="38" w:name="_Toc67080941"/>
      <w:r w:rsidRPr="00774155">
        <w:rPr>
          <w:lang w:val="sr-Latn-RS"/>
        </w:rPr>
        <w:t>Otvorena pitanja</w:t>
      </w:r>
      <w:bookmarkEnd w:id="35"/>
      <w:bookmarkEnd w:id="36"/>
      <w:bookmarkEnd w:id="37"/>
      <w:bookmarkEnd w:id="38"/>
    </w:p>
    <w:p w14:paraId="5D0E371D" w14:textId="31184BB2" w:rsidR="002F0E46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>Da li je potrebno da se sa početne stranice portala može navigirati u administratorsku konzolu, pod uslovom da je korisnik administrator?</w:t>
      </w:r>
    </w:p>
    <w:p w14:paraId="0C1CC402" w14:textId="06F78E81" w:rsidR="00686392" w:rsidRPr="00774155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 xml:space="preserve">Da li je potrebno da administrator kuca svoje kredencijale svaki put pri brisanju </w:t>
      </w:r>
      <w:r w:rsidR="00B51AE5">
        <w:rPr>
          <w:lang w:val="sr-Latn-RS"/>
        </w:rPr>
        <w:t>pitanja</w:t>
      </w:r>
      <w:r>
        <w:rPr>
          <w:lang w:val="sr-Latn-RS"/>
        </w:rPr>
        <w:t>?</w:t>
      </w:r>
    </w:p>
    <w:p w14:paraId="28C3146A" w14:textId="77777777" w:rsidR="002F0E46" w:rsidRPr="00774155" w:rsidRDefault="002F0E46">
      <w:pPr>
        <w:widowControl/>
        <w:autoSpaceDE/>
        <w:autoSpaceDN/>
        <w:spacing w:line="480" w:lineRule="auto"/>
        <w:rPr>
          <w:sz w:val="28"/>
          <w:szCs w:val="28"/>
          <w:lang w:val="sr-Latn-RS"/>
        </w:rPr>
      </w:pPr>
      <w:r w:rsidRPr="00774155">
        <w:rPr>
          <w:lang w:val="sr-Latn-RS"/>
        </w:rPr>
        <w:br w:type="page"/>
      </w:r>
    </w:p>
    <w:p w14:paraId="306F0C2D" w14:textId="5DDD91EC" w:rsidR="0066280B" w:rsidRPr="00774155" w:rsidRDefault="0066280B" w:rsidP="00CC149F">
      <w:pPr>
        <w:pStyle w:val="Heading1"/>
        <w:rPr>
          <w:lang w:val="sr-Latn-RS"/>
        </w:rPr>
      </w:pPr>
      <w:bookmarkStart w:id="39" w:name="_Toc66916133"/>
      <w:bookmarkStart w:id="40" w:name="_Toc66921100"/>
      <w:bookmarkStart w:id="41" w:name="_Toc67080942"/>
      <w:r w:rsidRPr="00774155">
        <w:rPr>
          <w:lang w:val="sr-Latn-RS"/>
        </w:rPr>
        <w:lastRenderedPageBreak/>
        <w:t xml:space="preserve">Scenario </w:t>
      </w:r>
      <w:bookmarkEnd w:id="39"/>
      <w:bookmarkEnd w:id="40"/>
      <w:r w:rsidRPr="00774155">
        <w:rPr>
          <w:lang w:val="sr-Latn-RS"/>
        </w:rPr>
        <w:t xml:space="preserve">brisanja </w:t>
      </w:r>
      <w:r w:rsidR="006E7074">
        <w:rPr>
          <w:lang w:val="sr-Latn-RS"/>
        </w:rPr>
        <w:t>pitanja</w:t>
      </w:r>
      <w:bookmarkEnd w:id="41"/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2" w:name="_Toc66916134"/>
      <w:bookmarkStart w:id="43" w:name="_Toc66813618"/>
      <w:bookmarkStart w:id="44" w:name="_Toc66921101"/>
      <w:bookmarkStart w:id="45" w:name="_Toc67080943"/>
      <w:r w:rsidRPr="00774155">
        <w:rPr>
          <w:lang w:val="sr-Latn-RS"/>
        </w:rPr>
        <w:t>Kratak opis</w:t>
      </w:r>
      <w:bookmarkEnd w:id="42"/>
      <w:bookmarkEnd w:id="43"/>
      <w:bookmarkEnd w:id="44"/>
      <w:bookmarkEnd w:id="45"/>
    </w:p>
    <w:p w14:paraId="4D7EAD43" w14:textId="01837FAE" w:rsidR="0066280B" w:rsidRPr="00774155" w:rsidRDefault="0066280B" w:rsidP="0066280B">
      <w:pPr>
        <w:pStyle w:val="BodyText"/>
        <w:rPr>
          <w:lang w:val="sr-Latn-RS"/>
        </w:rPr>
      </w:pPr>
      <w:r w:rsidRPr="00774155">
        <w:rPr>
          <w:lang w:val="sr-Latn-RS"/>
        </w:rPr>
        <w:t xml:space="preserve">Administrator ima mogućnost da izbriše bilo </w:t>
      </w:r>
      <w:r w:rsidR="002B6292">
        <w:rPr>
          <w:lang w:val="sr-Latn-RS"/>
        </w:rPr>
        <w:t>koje postavljeno pitanje</w:t>
      </w:r>
      <w:r w:rsidRPr="00774155">
        <w:rPr>
          <w:lang w:val="sr-Latn-RS"/>
        </w:rPr>
        <w:t xml:space="preserve">. Ova funkcionalnost je pretežno namenjena brisanju </w:t>
      </w:r>
      <w:r w:rsidR="002B6292">
        <w:rPr>
          <w:lang w:val="sr-Latn-RS"/>
        </w:rPr>
        <w:t>pitanja</w:t>
      </w:r>
      <w:r w:rsidRPr="00774155">
        <w:rPr>
          <w:lang w:val="sr-Latn-RS"/>
        </w:rPr>
        <w:t xml:space="preserve"> koj</w:t>
      </w:r>
      <w:r w:rsidR="002B6292">
        <w:rPr>
          <w:lang w:val="sr-Latn-RS"/>
        </w:rPr>
        <w:t>a s namerom</w:t>
      </w:r>
      <w:r w:rsidRPr="00774155">
        <w:rPr>
          <w:lang w:val="sr-Latn-RS"/>
        </w:rPr>
        <w:t xml:space="preserve"> negativno utiču na ostale korisnike i čine upotrebu web portala težom ili neprijatnijom.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6" w:name="_Toc66916136"/>
      <w:bookmarkStart w:id="47" w:name="_Toc66813619"/>
      <w:bookmarkStart w:id="48" w:name="_Toc66921103"/>
      <w:bookmarkStart w:id="49" w:name="_Toc67080944"/>
      <w:r w:rsidRPr="00774155">
        <w:rPr>
          <w:lang w:val="sr-Latn-RS"/>
        </w:rPr>
        <w:t>Tok događaja</w:t>
      </w:r>
      <w:bookmarkEnd w:id="46"/>
      <w:bookmarkEnd w:id="47"/>
      <w:bookmarkEnd w:id="48"/>
      <w:bookmarkEnd w:id="49"/>
    </w:p>
    <w:p w14:paraId="479114B9" w14:textId="30B964B2" w:rsidR="0066280B" w:rsidRPr="00774155" w:rsidRDefault="0066280B" w:rsidP="00CC149F">
      <w:pPr>
        <w:pStyle w:val="Heading3"/>
        <w:numPr>
          <w:ilvl w:val="2"/>
          <w:numId w:val="23"/>
        </w:numPr>
        <w:rPr>
          <w:lang w:val="sr-Latn-RS"/>
        </w:rPr>
      </w:pPr>
      <w:bookmarkStart w:id="50" w:name="_Toc67080945"/>
      <w:r w:rsidRPr="00774155">
        <w:rPr>
          <w:lang w:val="sr-Latn-RS"/>
        </w:rPr>
        <w:t xml:space="preserve">Administrator uspešno briše </w:t>
      </w:r>
      <w:r w:rsidR="00927BB4">
        <w:rPr>
          <w:lang w:val="sr-Latn-RS"/>
        </w:rPr>
        <w:t>pitanje</w:t>
      </w:r>
      <w:bookmarkEnd w:id="50"/>
    </w:p>
    <w:p w14:paraId="126500A7" w14:textId="0EFF8030" w:rsidR="0066280B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Nakon uspešnog logovanja, administrator pristupa administratorskom panelu</w:t>
      </w:r>
    </w:p>
    <w:p w14:paraId="1A989B48" w14:textId="7D95CE27" w:rsidR="00CC149F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bookmarkStart w:id="51" w:name="_Ref67064246"/>
      <w:r w:rsidRPr="00774155">
        <w:rPr>
          <w:lang w:val="sr-Latn-RS"/>
        </w:rPr>
        <w:t xml:space="preserve">U polje za brisanje korisnika administrator kuca </w:t>
      </w:r>
      <w:bookmarkEnd w:id="51"/>
      <w:r w:rsidR="00CE242E">
        <w:rPr>
          <w:lang w:val="sr-Latn-RS"/>
        </w:rPr>
        <w:t>jedinstveni identifikator pitanja za brisanje</w:t>
      </w:r>
    </w:p>
    <w:p w14:paraId="59B8753B" w14:textId="2584FEF7" w:rsidR="00CC149F" w:rsidRPr="00774155" w:rsidRDefault="0031391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 xml:space="preserve">Pritiskom na dugme „obriši“, </w:t>
      </w:r>
      <w:r w:rsidR="00CE242E">
        <w:rPr>
          <w:lang w:val="sr-Latn-RS"/>
        </w:rPr>
        <w:t>pitanje je obrisano</w:t>
      </w:r>
    </w:p>
    <w:p w14:paraId="164B8E7E" w14:textId="644E3046" w:rsidR="0031391F" w:rsidRPr="00774155" w:rsidRDefault="0031391F" w:rsidP="0031391F">
      <w:pPr>
        <w:pStyle w:val="Heading3"/>
        <w:rPr>
          <w:lang w:val="sr-Latn-RS"/>
        </w:rPr>
      </w:pPr>
      <w:bookmarkStart w:id="52" w:name="_Toc67080946"/>
      <w:r w:rsidRPr="00774155">
        <w:rPr>
          <w:lang w:val="sr-Latn-RS"/>
        </w:rPr>
        <w:t xml:space="preserve">Administrator pokušava da obriše </w:t>
      </w:r>
      <w:r w:rsidR="00AC6015">
        <w:rPr>
          <w:lang w:val="sr-Latn-RS"/>
        </w:rPr>
        <w:t>pitanje unevši nepostojeći identifikator pitanja</w:t>
      </w:r>
      <w:bookmarkEnd w:id="52"/>
    </w:p>
    <w:p w14:paraId="494E308C" w14:textId="3886628B" w:rsidR="0031391F" w:rsidRPr="00774155" w:rsidRDefault="0031391F" w:rsidP="00924205">
      <w:pPr>
        <w:pStyle w:val="BodyText"/>
        <w:ind w:left="1080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133A67AB" w14:textId="4F26706B" w:rsidR="00774155" w:rsidRDefault="00774155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 w:rsidRPr="00774155">
        <w:rPr>
          <w:lang w:val="sr-Latn-RS"/>
        </w:rPr>
        <w:t>Administratoru se i</w:t>
      </w:r>
      <w:r>
        <w:rPr>
          <w:lang w:val="sr-Latn-RS"/>
        </w:rPr>
        <w:t xml:space="preserve">spisuje odgovarajuća poruka i zahteva se ponovni unos </w:t>
      </w:r>
      <w:r w:rsidR="00907ADA">
        <w:rPr>
          <w:lang w:val="sr-Latn-RS"/>
        </w:rPr>
        <w:t>identifikatora pitanja</w:t>
      </w:r>
      <w:r>
        <w:rPr>
          <w:lang w:val="sr-Latn-RS"/>
        </w:rPr>
        <w:t xml:space="preserve"> za brisanje</w:t>
      </w:r>
    </w:p>
    <w:p w14:paraId="11102182" w14:textId="445B38F4" w:rsidR="00D65FCC" w:rsidRDefault="00D65FCC" w:rsidP="00D65FCC">
      <w:pPr>
        <w:pStyle w:val="Heading2"/>
        <w:rPr>
          <w:lang w:val="sr-Latn-RS"/>
        </w:rPr>
      </w:pPr>
      <w:bookmarkStart w:id="53" w:name="_Toc67080947"/>
      <w:r>
        <w:rPr>
          <w:lang w:val="sr-Latn-RS"/>
        </w:rPr>
        <w:t>Posebni zahtevi</w:t>
      </w:r>
      <w:bookmarkEnd w:id="53"/>
    </w:p>
    <w:p w14:paraId="7AA4BC2F" w14:textId="5EAF908A" w:rsidR="00D65FCC" w:rsidRDefault="00D65FCC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bookmarkStart w:id="54" w:name="_Toc67080948"/>
      <w:r>
        <w:rPr>
          <w:lang w:val="sr-Latn-RS"/>
        </w:rPr>
        <w:t>Preduslovi</w:t>
      </w:r>
      <w:bookmarkEnd w:id="54"/>
    </w:p>
    <w:p w14:paraId="2BE73380" w14:textId="5FE1E1DB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Da bi se </w:t>
      </w:r>
      <w:r w:rsidR="00211039">
        <w:rPr>
          <w:lang w:val="sr-Latn-RS"/>
        </w:rPr>
        <w:t>izbrisalo pitanje</w:t>
      </w:r>
      <w:r>
        <w:rPr>
          <w:lang w:val="sr-Latn-RS"/>
        </w:rPr>
        <w:t>, neophodno je da korisnik bude ulogovan administratorskim kredencijalima</w:t>
      </w:r>
      <w:r w:rsidR="00CB456F">
        <w:rPr>
          <w:lang w:val="sr-Latn-RS"/>
        </w:rPr>
        <w:t>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bookmarkStart w:id="55" w:name="_Toc67080949"/>
      <w:r>
        <w:rPr>
          <w:lang w:val="sr-Latn-RS"/>
        </w:rPr>
        <w:t>Posledice</w:t>
      </w:r>
      <w:bookmarkEnd w:id="55"/>
    </w:p>
    <w:p w14:paraId="5B791E91" w14:textId="344E9022" w:rsidR="00A75F1E" w:rsidRPr="00A75F1E" w:rsidRDefault="009407CF" w:rsidP="00A75F1E">
      <w:pPr>
        <w:pStyle w:val="BodyText"/>
        <w:rPr>
          <w:lang w:val="sr-Latn-RS"/>
        </w:rPr>
      </w:pPr>
      <w:r>
        <w:rPr>
          <w:lang w:val="sr-Latn-RS"/>
        </w:rPr>
        <w:t>Pitanje</w:t>
      </w:r>
      <w:r w:rsidR="00A75F1E">
        <w:rPr>
          <w:lang w:val="sr-Latn-RS"/>
        </w:rPr>
        <w:t xml:space="preserve"> </w:t>
      </w:r>
      <w:r w:rsidR="00B67553">
        <w:rPr>
          <w:lang w:val="sr-Latn-RS"/>
        </w:rPr>
        <w:t xml:space="preserve">za brisanje se uklanja iz tabele sa </w:t>
      </w:r>
      <w:r>
        <w:rPr>
          <w:lang w:val="sr-Latn-RS"/>
        </w:rPr>
        <w:t>postavljenim pitanjima</w:t>
      </w:r>
      <w:r w:rsidR="00B67553">
        <w:rPr>
          <w:lang w:val="sr-Latn-RS"/>
        </w:rPr>
        <w:t xml:space="preserve"> u bazi podataka</w:t>
      </w:r>
      <w:r w:rsidR="00CB456F">
        <w:rPr>
          <w:lang w:val="sr-Latn-RS"/>
        </w:rPr>
        <w:t>.</w:t>
      </w:r>
    </w:p>
    <w:p w14:paraId="772704B0" w14:textId="29BF6516" w:rsidR="00E94641" w:rsidRPr="00774155" w:rsidRDefault="00E94641" w:rsidP="0066280B">
      <w:pPr>
        <w:pStyle w:val="Normal2"/>
        <w:ind w:left="0"/>
        <w:rPr>
          <w:lang w:val="sr-Latn-RS"/>
        </w:rPr>
      </w:pP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1F735" w14:textId="77777777" w:rsidR="009276AD" w:rsidRDefault="009276AD" w:rsidP="00BB5FE8">
      <w:r>
        <w:separator/>
      </w:r>
    </w:p>
  </w:endnote>
  <w:endnote w:type="continuationSeparator" w:id="0">
    <w:p w14:paraId="6199EADE" w14:textId="77777777" w:rsidR="009276AD" w:rsidRDefault="009276AD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Pr="005913BE">
                            <w:rPr>
                              <w:noProof/>
                              <w:lang w:val="sr-Latn-RS"/>
                            </w:rPr>
                            <w:t>4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4A43"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Pr="005913BE">
                      <w:rPr>
                        <w:noProof/>
                        <w:lang w:val="sr-Latn-RS"/>
                      </w:rPr>
                      <w:t>4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45D8A" w14:textId="77777777" w:rsidR="009276AD" w:rsidRDefault="009276AD" w:rsidP="00BB5FE8">
      <w:r>
        <w:separator/>
      </w:r>
    </w:p>
  </w:footnote>
  <w:footnote w:type="continuationSeparator" w:id="0">
    <w:p w14:paraId="1248C757" w14:textId="77777777" w:rsidR="009276AD" w:rsidRDefault="009276AD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r>
      <w:t>za</w:t>
    </w:r>
    <w:r>
      <w:rPr>
        <w:spacing w:val="-2"/>
      </w:rPr>
      <w:t xml:space="preserve"> </w:t>
    </w:r>
    <w:r>
      <w:t>psihološko</w:t>
    </w:r>
    <w:r>
      <w:rPr>
        <w:spacing w:val="-3"/>
      </w:rPr>
      <w:t xml:space="preserve"> </w:t>
    </w:r>
    <w:r>
      <w:t>savetovanje</w:t>
    </w:r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4C57C8"/>
    <w:multiLevelType w:val="multilevel"/>
    <w:tmpl w:val="8BACDDCC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385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9"/>
    <w:rsid w:val="000005E5"/>
    <w:rsid w:val="000969C6"/>
    <w:rsid w:val="000C59C1"/>
    <w:rsid w:val="00211039"/>
    <w:rsid w:val="002B6292"/>
    <w:rsid w:val="002F01AB"/>
    <w:rsid w:val="002F0E46"/>
    <w:rsid w:val="0031391F"/>
    <w:rsid w:val="00335AA0"/>
    <w:rsid w:val="003C13D0"/>
    <w:rsid w:val="00415B33"/>
    <w:rsid w:val="00442B3C"/>
    <w:rsid w:val="004B6BD0"/>
    <w:rsid w:val="005443FC"/>
    <w:rsid w:val="00562850"/>
    <w:rsid w:val="005913BE"/>
    <w:rsid w:val="005C7D25"/>
    <w:rsid w:val="005E307A"/>
    <w:rsid w:val="006000F2"/>
    <w:rsid w:val="0066280B"/>
    <w:rsid w:val="00686392"/>
    <w:rsid w:val="006E7074"/>
    <w:rsid w:val="00774155"/>
    <w:rsid w:val="007C2A5D"/>
    <w:rsid w:val="008725E2"/>
    <w:rsid w:val="00872E7A"/>
    <w:rsid w:val="00907ADA"/>
    <w:rsid w:val="00924205"/>
    <w:rsid w:val="009276AD"/>
    <w:rsid w:val="00927BB4"/>
    <w:rsid w:val="009407CF"/>
    <w:rsid w:val="00993249"/>
    <w:rsid w:val="009974AB"/>
    <w:rsid w:val="00A75F1E"/>
    <w:rsid w:val="00A912CC"/>
    <w:rsid w:val="00AC6015"/>
    <w:rsid w:val="00B33426"/>
    <w:rsid w:val="00B45146"/>
    <w:rsid w:val="00B51AE5"/>
    <w:rsid w:val="00B67553"/>
    <w:rsid w:val="00B711BD"/>
    <w:rsid w:val="00BB5FE8"/>
    <w:rsid w:val="00BD5C33"/>
    <w:rsid w:val="00C84884"/>
    <w:rsid w:val="00CB456F"/>
    <w:rsid w:val="00CC149F"/>
    <w:rsid w:val="00CE242E"/>
    <w:rsid w:val="00CF2EDF"/>
    <w:rsid w:val="00D65FCC"/>
    <w:rsid w:val="00D87780"/>
    <w:rsid w:val="00D95889"/>
    <w:rsid w:val="00E0353E"/>
    <w:rsid w:val="00E94641"/>
    <w:rsid w:val="00ED7BAB"/>
    <w:rsid w:val="00EF25FD"/>
    <w:rsid w:val="00F118D9"/>
    <w:rsid w:val="00F207EB"/>
    <w:rsid w:val="00F44848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2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429E-2ED2-48A8-BDC9-5973879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194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Viktor Katzenberger</cp:lastModifiedBy>
  <cp:revision>59</cp:revision>
  <dcterms:created xsi:type="dcterms:W3CDTF">2021-03-19T13:29:00Z</dcterms:created>
  <dcterms:modified xsi:type="dcterms:W3CDTF">2021-03-19T20:15:00Z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